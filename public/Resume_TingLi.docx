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90"/>
      </w:tblGrid>
      <w:tr w:rsidR="11A1ABB8" w:rsidTr="11A1ABB8" w14:paraId="6F921937">
        <w:trPr>
          <w:trHeight w:val="136"/>
        </w:trPr>
        <w:tc>
          <w:tcPr>
            <w:tcW w:w="9990" w:type="dxa"/>
            <w:tcBorders>
              <w:top w:val="nil"/>
              <w:bottom w:val="single" w:color="auto" w:sz="4" w:space="0"/>
            </w:tcBorders>
            <w:tcMar/>
          </w:tcPr>
          <w:p w:rsidR="2A3F9DE6" w:rsidP="11A1ABB8" w:rsidRDefault="2A3F9DE6" w14:paraId="52064497" w14:textId="04385799">
            <w:pPr>
              <w:pStyle w:val="Normal"/>
              <w:spacing w:line="276" w:lineRule="auto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11A1ABB8" w:rsidR="2A3F9DE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HIGHLIGHTS</w:t>
            </w:r>
          </w:p>
        </w:tc>
      </w:tr>
      <w:tr w:rsidR="11A1ABB8" w:rsidTr="11A1ABB8" w14:paraId="19D57833">
        <w:trPr>
          <w:trHeight w:val="136"/>
        </w:trPr>
        <w:tc>
          <w:tcPr>
            <w:tcW w:w="9990" w:type="dxa"/>
            <w:tcBorders>
              <w:top w:val="nil"/>
              <w:bottom w:val="single" w:color="auto" w:sz="4" w:space="0"/>
            </w:tcBorders>
            <w:tcMar/>
          </w:tcPr>
          <w:p w:rsidR="2A3F9DE6" w:rsidP="11A1ABB8" w:rsidRDefault="2A3F9DE6" w14:paraId="73BCC060" w14:textId="1DB53F8D">
            <w:pPr>
              <w:pStyle w:val="Normal"/>
              <w:spacing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A1ABB8" w:rsidR="2A3F9DE6"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Extensive Java Development | Full-Stack Development | Database Experti</w:t>
            </w:r>
            <w:r w:rsidRPr="11A1ABB8" w:rsidR="6DD3EC8D"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se | DevOps and Version Control | Agile Development and Collaboration | Technical Design and Documentation | Cloud and Infrastructure Knowledge | </w:t>
            </w:r>
            <w:r w:rsidRPr="11A1ABB8" w:rsidR="2B170E49"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Continuous Learning and Problem-Solving</w:t>
            </w:r>
          </w:p>
        </w:tc>
      </w:tr>
      <w:tr w:rsidRPr="00D2692F" w:rsidR="007351F1" w:rsidTr="11A1ABB8" w14:paraId="63E77BFA" w14:textId="77777777">
        <w:trPr>
          <w:trHeight w:val="136"/>
        </w:trPr>
        <w:tc>
          <w:tcPr>
            <w:tcW w:w="9990" w:type="dxa"/>
            <w:tcBorders>
              <w:top w:val="nil"/>
              <w:bottom w:val="single" w:color="auto" w:sz="4" w:space="0"/>
            </w:tcBorders>
            <w:tcMar/>
          </w:tcPr>
          <w:p w:rsidRPr="00D2692F" w:rsidR="007351F1" w:rsidP="002D4BA6" w:rsidRDefault="0076539C" w14:paraId="65936DC8" w14:textId="6B2ECE90">
            <w:p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sz w:val="22"/>
                <w:szCs w:val="22"/>
              </w:rPr>
              <w:t>WORK EXPERIENCE</w:t>
            </w:r>
          </w:p>
        </w:tc>
      </w:tr>
      <w:tr w:rsidRPr="00D2692F" w:rsidR="00A009B4" w:rsidTr="11A1ABB8" w14:paraId="3FA282FF" w14:textId="77777777">
        <w:trPr>
          <w:trHeight w:val="1818"/>
        </w:trPr>
        <w:tc>
          <w:tcPr>
            <w:tcW w:w="9990" w:type="dxa"/>
            <w:tcBorders>
              <w:top w:val="single" w:color="auto" w:sz="4" w:space="0"/>
              <w:bottom w:val="nil"/>
            </w:tcBorders>
            <w:tcMar/>
          </w:tcPr>
          <w:p w:rsidR="001847C1" w:rsidP="00D2692F" w:rsidRDefault="001847C1" w14:paraId="3AE7E0EB" w14:textId="79E0901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483EBD47" w:rsidR="001847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Java Developer, </w:t>
            </w:r>
            <w:r w:rsidRPr="483EBD47" w:rsidR="001847C1">
              <w:rPr>
                <w:rFonts w:ascii="Arial" w:hAnsi="Arial" w:cs="Arial"/>
                <w:sz w:val="22"/>
                <w:szCs w:val="22"/>
              </w:rPr>
              <w:t>Ba</w:t>
            </w:r>
            <w:r w:rsidRPr="483EBD47" w:rsidR="007166F0">
              <w:rPr>
                <w:rFonts w:ascii="Arial" w:hAnsi="Arial" w:cs="Arial"/>
                <w:sz w:val="22"/>
                <w:szCs w:val="22"/>
              </w:rPr>
              <w:t>l</w:t>
            </w:r>
            <w:r w:rsidRPr="483EBD47" w:rsidR="001847C1">
              <w:rPr>
                <w:rFonts w:ascii="Arial" w:hAnsi="Arial" w:cs="Arial"/>
                <w:sz w:val="22"/>
                <w:szCs w:val="22"/>
              </w:rPr>
              <w:t xml:space="preserve">ly’s </w:t>
            </w:r>
            <w:r w:rsidRPr="483EBD47" w:rsidR="0053193A">
              <w:rPr>
                <w:rFonts w:ascii="Arial" w:hAnsi="Arial" w:cs="Arial"/>
                <w:sz w:val="22"/>
                <w:szCs w:val="22"/>
              </w:rPr>
              <w:t>Corporation</w:t>
            </w:r>
            <w:r w:rsidRPr="483EBD47" w:rsidR="001847C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483EBD47" w:rsidR="001847C1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June 2022 – </w:t>
            </w:r>
            <w:r w:rsidRPr="483EBD47" w:rsidR="04D8B8D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October 2023</w:t>
            </w:r>
          </w:p>
          <w:p w:rsidRPr="001847C1" w:rsidR="001847C1" w:rsidP="001847C1" w:rsidRDefault="001847C1" w14:paraId="79DDB54F" w14:textId="5FFACF98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  <w:bCs/>
              </w:rPr>
            </w:pPr>
            <w:r w:rsidRPr="001847C1">
              <w:rPr>
                <w:rFonts w:ascii="Arial" w:hAnsi="Arial" w:cs="Arial"/>
                <w:bCs/>
              </w:rPr>
              <w:t>Configured and deployed Members, Registration, Login, Cashier, Incentive</w:t>
            </w:r>
            <w:r w:rsidR="00C566A1">
              <w:rPr>
                <w:rFonts w:ascii="Arial" w:hAnsi="Arial" w:cs="Arial"/>
                <w:bCs/>
              </w:rPr>
              <w:t>, and Unicorn</w:t>
            </w:r>
            <w:r w:rsidRPr="001847C1">
              <w:rPr>
                <w:rFonts w:ascii="Arial" w:hAnsi="Arial" w:cs="Arial"/>
                <w:bCs/>
              </w:rPr>
              <w:t xml:space="preserve"> projects in accordance </w:t>
            </w:r>
            <w:r w:rsidRPr="001847C1" w:rsidR="00C566A1">
              <w:rPr>
                <w:rFonts w:ascii="Arial" w:hAnsi="Arial" w:cs="Arial"/>
                <w:bCs/>
              </w:rPr>
              <w:t>with</w:t>
            </w:r>
            <w:r w:rsidRPr="001847C1">
              <w:rPr>
                <w:rFonts w:ascii="Arial" w:hAnsi="Arial" w:cs="Arial"/>
                <w:bCs/>
              </w:rPr>
              <w:t xml:space="preserve"> the requirements of different jurisdictions.</w:t>
            </w:r>
          </w:p>
          <w:p w:rsidR="001847C1" w:rsidP="11A1ABB8" w:rsidRDefault="001847C1" w14:paraId="131FF0A9" w14:textId="15D89A85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</w:rPr>
            </w:pPr>
            <w:r w:rsidRPr="11A1ABB8" w:rsidR="001847C1">
              <w:rPr>
                <w:rFonts w:ascii="Arial" w:hAnsi="Arial" w:cs="Arial"/>
              </w:rPr>
              <w:t xml:space="preserve">Developed tools with </w:t>
            </w:r>
            <w:r w:rsidRPr="11A1ABB8" w:rsidR="001847C1">
              <w:rPr>
                <w:rFonts w:ascii="Arial" w:hAnsi="Arial" w:cs="Arial"/>
                <w:b w:val="1"/>
                <w:bCs w:val="1"/>
              </w:rPr>
              <w:t>Spring boot</w:t>
            </w:r>
            <w:r w:rsidRPr="11A1ABB8" w:rsidR="001847C1">
              <w:rPr>
                <w:rFonts w:ascii="Arial" w:hAnsi="Arial" w:cs="Arial"/>
              </w:rPr>
              <w:t xml:space="preserve"> and </w:t>
            </w:r>
            <w:r w:rsidRPr="11A1ABB8" w:rsidR="001847C1">
              <w:rPr>
                <w:rFonts w:ascii="Arial" w:hAnsi="Arial" w:cs="Arial"/>
                <w:b w:val="1"/>
                <w:bCs w:val="1"/>
              </w:rPr>
              <w:t>Reac</w:t>
            </w:r>
            <w:r w:rsidRPr="11A1ABB8" w:rsidR="001847C1">
              <w:rPr>
                <w:rFonts w:ascii="Arial" w:hAnsi="Arial" w:cs="Arial"/>
                <w:b w:val="1"/>
                <w:bCs w:val="1"/>
              </w:rPr>
              <w:t>t</w:t>
            </w:r>
            <w:r w:rsidRPr="11A1ABB8" w:rsidR="001847C1">
              <w:rPr>
                <w:rFonts w:ascii="Arial" w:hAnsi="Arial" w:cs="Arial"/>
                <w:b w:val="1"/>
                <w:bCs w:val="1"/>
              </w:rPr>
              <w:t>.js</w:t>
            </w:r>
            <w:r w:rsidRPr="11A1ABB8" w:rsidR="001847C1">
              <w:rPr>
                <w:rFonts w:ascii="Arial" w:hAnsi="Arial" w:cs="Arial"/>
              </w:rPr>
              <w:t xml:space="preserve"> to improve the rollout process</w:t>
            </w:r>
            <w:r w:rsidRPr="11A1ABB8" w:rsidR="001847C1">
              <w:rPr>
                <w:rFonts w:ascii="Arial" w:hAnsi="Arial" w:cs="Arial"/>
              </w:rPr>
              <w:t>.</w:t>
            </w:r>
          </w:p>
          <w:p w:rsidRPr="001847C1" w:rsidR="00B61E0B" w:rsidP="11A1ABB8" w:rsidRDefault="00B61E0B" w14:paraId="337FC572" w14:textId="120A431C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</w:rPr>
            </w:pPr>
            <w:r w:rsidRPr="11A1ABB8" w:rsidR="00B61E0B">
              <w:rPr>
                <w:rFonts w:ascii="Arial" w:hAnsi="Arial" w:cs="Arial"/>
              </w:rPr>
              <w:t xml:space="preserve">Build and run </w:t>
            </w:r>
            <w:r w:rsidRPr="11A1ABB8" w:rsidR="004022DE">
              <w:rPr>
                <w:rFonts w:ascii="Arial" w:hAnsi="Arial" w:cs="Arial"/>
              </w:rPr>
              <w:t>p</w:t>
            </w:r>
            <w:r w:rsidRPr="11A1ABB8" w:rsidR="00B61E0B">
              <w:rPr>
                <w:rFonts w:ascii="Arial" w:hAnsi="Arial" w:cs="Arial"/>
              </w:rPr>
              <w:t xml:space="preserve">rojects with Maven and </w:t>
            </w:r>
            <w:r w:rsidRPr="11A1ABB8" w:rsidR="00B61E0B">
              <w:rPr>
                <w:rFonts w:ascii="Arial" w:hAnsi="Arial" w:cs="Arial"/>
                <w:b w:val="1"/>
                <w:bCs w:val="1"/>
              </w:rPr>
              <w:t>Docker</w:t>
            </w:r>
            <w:r w:rsidRPr="11A1ABB8" w:rsidR="00B61E0B">
              <w:rPr>
                <w:rFonts w:ascii="Arial" w:hAnsi="Arial" w:cs="Arial"/>
              </w:rPr>
              <w:t>.</w:t>
            </w:r>
          </w:p>
          <w:p w:rsidR="390DD3ED" w:rsidP="29BD78E4" w:rsidRDefault="390DD3ED" w14:paraId="04CEE866" w14:textId="7D24BB23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  <w:sz w:val="22"/>
                <w:szCs w:val="22"/>
              </w:rPr>
            </w:pPr>
            <w:r w:rsidRPr="29BD78E4" w:rsidR="390DD3ED">
              <w:rPr>
                <w:rFonts w:ascii="Arial" w:hAnsi="Arial" w:cs="Arial"/>
              </w:rPr>
              <w:t xml:space="preserve">Maintained the project with </w:t>
            </w:r>
            <w:r w:rsidRPr="29BD78E4" w:rsidR="390DD3ED">
              <w:rPr>
                <w:rFonts w:ascii="Arial" w:hAnsi="Arial" w:cs="Arial"/>
                <w:b w:val="1"/>
                <w:bCs w:val="1"/>
              </w:rPr>
              <w:t>Git</w:t>
            </w:r>
            <w:r w:rsidRPr="29BD78E4" w:rsidR="390DD3ED">
              <w:rPr>
                <w:rFonts w:ascii="Arial" w:hAnsi="Arial" w:cs="Arial"/>
              </w:rPr>
              <w:t xml:space="preserve"> and </w:t>
            </w:r>
            <w:r w:rsidRPr="29BD78E4" w:rsidR="390DD3ED">
              <w:rPr>
                <w:rFonts w:ascii="Arial" w:hAnsi="Arial" w:cs="Arial"/>
                <w:b w:val="1"/>
                <w:bCs w:val="1"/>
              </w:rPr>
              <w:t>GitHub</w:t>
            </w:r>
            <w:r w:rsidRPr="29BD78E4" w:rsidR="390DD3ED">
              <w:rPr>
                <w:rFonts w:ascii="Arial" w:hAnsi="Arial" w:cs="Arial"/>
              </w:rPr>
              <w:t xml:space="preserve"> as a </w:t>
            </w:r>
            <w:r w:rsidRPr="29BD78E4" w:rsidR="390DD3ED">
              <w:rPr>
                <w:rFonts w:ascii="Arial" w:hAnsi="Arial" w:cs="Arial"/>
                <w:b w:val="1"/>
                <w:bCs w:val="1"/>
              </w:rPr>
              <w:t>VCS.</w:t>
            </w:r>
            <w:r w:rsidRPr="29BD78E4" w:rsidR="390DD3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1847C1" w:rsidR="001847C1" w:rsidP="001847C1" w:rsidRDefault="001847C1" w14:paraId="77323DB1" w14:textId="0526FA74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  <w:bCs/>
              </w:rPr>
            </w:pPr>
            <w:r w:rsidRPr="29BD78E4" w:rsidR="001847C1">
              <w:rPr>
                <w:rFonts w:ascii="Arial" w:hAnsi="Arial" w:cs="Arial"/>
              </w:rPr>
              <w:t xml:space="preserve">Investigated bugs by </w:t>
            </w:r>
            <w:r w:rsidRPr="29BD78E4" w:rsidR="001847C1">
              <w:rPr>
                <w:rFonts w:ascii="Arial" w:hAnsi="Arial" w:cs="Arial"/>
                <w:b w:val="1"/>
                <w:bCs w:val="1"/>
              </w:rPr>
              <w:t>Splunk</w:t>
            </w:r>
            <w:r w:rsidRPr="29BD78E4" w:rsidR="001847C1">
              <w:rPr>
                <w:rFonts w:ascii="Arial" w:hAnsi="Arial" w:cs="Arial"/>
              </w:rPr>
              <w:t xml:space="preserve">, </w:t>
            </w:r>
            <w:r w:rsidRPr="29BD78E4" w:rsidR="001847C1">
              <w:rPr>
                <w:rFonts w:ascii="Arial" w:hAnsi="Arial" w:cs="Arial"/>
                <w:b w:val="1"/>
                <w:bCs w:val="1"/>
              </w:rPr>
              <w:t>Dynatrace</w:t>
            </w:r>
            <w:r w:rsidRPr="29BD78E4" w:rsidR="001847C1">
              <w:rPr>
                <w:rFonts w:ascii="Arial" w:hAnsi="Arial" w:cs="Arial"/>
              </w:rPr>
              <w:t xml:space="preserve">, and </w:t>
            </w:r>
            <w:r w:rsidRPr="29BD78E4" w:rsidR="001847C1">
              <w:rPr>
                <w:rFonts w:ascii="Arial" w:hAnsi="Arial" w:cs="Arial"/>
                <w:b w:val="1"/>
                <w:bCs w:val="1"/>
              </w:rPr>
              <w:t>Kubernetes</w:t>
            </w:r>
            <w:r w:rsidRPr="29BD78E4" w:rsidR="009F1F36">
              <w:rPr>
                <w:rFonts w:ascii="Arial" w:hAnsi="Arial" w:cs="Arial"/>
              </w:rPr>
              <w:t>.</w:t>
            </w:r>
          </w:p>
          <w:p w:rsidRPr="001847C1" w:rsidR="001847C1" w:rsidP="29BD78E4" w:rsidRDefault="003D57CF" w14:paraId="037C2679" w14:textId="2373F814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</w:rPr>
            </w:pPr>
            <w:r w:rsidRPr="29BD78E4" w:rsidR="003D57CF">
              <w:rPr>
                <w:rFonts w:ascii="Arial" w:hAnsi="Arial" w:cs="Arial"/>
                <w:lang w:eastAsia="zh-CN"/>
              </w:rPr>
              <w:t>Manipulated</w:t>
            </w:r>
            <w:r w:rsidRPr="29BD78E4" w:rsidR="374368BE">
              <w:rPr>
                <w:rFonts w:ascii="Arial" w:hAnsi="Arial" w:cs="Arial"/>
                <w:lang w:eastAsia="zh-CN"/>
              </w:rPr>
              <w:t xml:space="preserve"> </w:t>
            </w:r>
            <w:r w:rsidRPr="29BD78E4" w:rsidR="374368BE">
              <w:rPr>
                <w:rFonts w:ascii="Arial" w:hAnsi="Arial" w:cs="Arial"/>
                <w:b w:val="1"/>
                <w:bCs w:val="1"/>
                <w:lang w:eastAsia="zh-CN"/>
              </w:rPr>
              <w:t>MySQL</w:t>
            </w:r>
            <w:r w:rsidRPr="29BD78E4" w:rsidR="003D57CF">
              <w:rPr>
                <w:rFonts w:ascii="Arial" w:hAnsi="Arial" w:cs="Arial"/>
                <w:b w:val="1"/>
                <w:bCs w:val="1"/>
                <w:lang w:eastAsia="zh-CN"/>
              </w:rPr>
              <w:t xml:space="preserve"> </w:t>
            </w:r>
            <w:r w:rsidRPr="29BD78E4" w:rsidR="001847C1">
              <w:rPr>
                <w:rFonts w:ascii="Arial" w:hAnsi="Arial" w:cs="Arial"/>
              </w:rPr>
              <w:t xml:space="preserve">database by </w:t>
            </w:r>
            <w:r w:rsidRPr="29BD78E4" w:rsidR="009F1F36">
              <w:rPr>
                <w:rFonts w:ascii="Arial" w:hAnsi="Arial" w:cs="Arial"/>
                <w:b w:val="1"/>
                <w:bCs w:val="1"/>
              </w:rPr>
              <w:t>Liquibase.</w:t>
            </w:r>
          </w:p>
          <w:p w:rsidR="12298510" w:rsidP="29BD78E4" w:rsidRDefault="12298510" w14:paraId="601DA2C8" w14:textId="13223511">
            <w:pPr>
              <w:pStyle w:val="ListParagraph"/>
              <w:numPr>
                <w:ilvl w:val="0"/>
                <w:numId w:val="23"/>
              </w:numPr>
              <w:ind w:left="714" w:hanging="357"/>
              <w:rPr>
                <w:rFonts w:ascii="Arial" w:hAnsi="Arial" w:cs="Arial"/>
              </w:rPr>
            </w:pPr>
            <w:r w:rsidRPr="29BD78E4" w:rsidR="12298510">
              <w:rPr>
                <w:rFonts w:ascii="Arial" w:hAnsi="Arial" w:eastAsia="Calibri" w:cs="Arial" w:eastAsiaTheme="minorEastAsia"/>
                <w:color w:val="auto"/>
                <w:sz w:val="22"/>
                <w:szCs w:val="22"/>
                <w:lang w:eastAsia="en-US" w:bidi="ar-SA"/>
              </w:rPr>
              <w:t xml:space="preserve">Create unit test with </w:t>
            </w:r>
            <w:r w:rsidRPr="29BD78E4" w:rsidR="12298510">
              <w:rPr>
                <w:rFonts w:ascii="Arial" w:hAnsi="Arial" w:eastAsia="Calibri" w:cs="Arial" w:eastAsiaTheme="minorEastAsia"/>
                <w:color w:val="auto"/>
                <w:sz w:val="22"/>
                <w:szCs w:val="22"/>
                <w:lang w:eastAsia="en-US" w:bidi="ar-SA"/>
              </w:rPr>
              <w:t>Junit</w:t>
            </w:r>
            <w:r w:rsidRPr="29BD78E4" w:rsidR="2D56D281">
              <w:rPr>
                <w:rFonts w:ascii="Arial" w:hAnsi="Arial" w:eastAsia="Calibri" w:cs="Arial" w:eastAsiaTheme="minorEastAsia"/>
                <w:color w:val="auto"/>
                <w:sz w:val="22"/>
                <w:szCs w:val="22"/>
                <w:lang w:eastAsia="en-US" w:bidi="ar-SA"/>
              </w:rPr>
              <w:t>.</w:t>
            </w:r>
          </w:p>
          <w:p w:rsidRPr="00D2692F" w:rsidR="00A009B4" w:rsidP="00D2692F" w:rsidRDefault="00D2692F" w14:paraId="0CD106A6" w14:textId="6B190BD5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sz w:val="22"/>
                <w:szCs w:val="22"/>
              </w:rPr>
              <w:t>Software</w:t>
            </w:r>
            <w:r w:rsidRPr="00D2692F" w:rsidR="00E1273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2692F" w:rsidR="00A009B4">
              <w:rPr>
                <w:rFonts w:ascii="Arial" w:hAnsi="Arial" w:cs="Arial"/>
                <w:b/>
                <w:sz w:val="22"/>
                <w:szCs w:val="22"/>
              </w:rPr>
              <w:t>Developer</w:t>
            </w:r>
            <w:r w:rsidRPr="00D2692F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D2692F" w:rsidR="0052538D">
              <w:rPr>
                <w:rFonts w:ascii="Arial" w:hAnsi="Arial" w:cs="Arial"/>
                <w:sz w:val="22"/>
                <w:szCs w:val="22"/>
              </w:rPr>
              <w:t xml:space="preserve">WIMTACH, </w:t>
            </w:r>
            <w:r w:rsidRPr="00D2692F" w:rsidR="00A009B4">
              <w:rPr>
                <w:rFonts w:ascii="Arial" w:hAnsi="Arial" w:cs="Arial"/>
                <w:i/>
                <w:iCs/>
                <w:sz w:val="22"/>
                <w:szCs w:val="22"/>
              </w:rPr>
              <w:t>Jan</w:t>
            </w:r>
            <w:r w:rsidRPr="00D2692F" w:rsidR="0052538D">
              <w:rPr>
                <w:rFonts w:ascii="Arial" w:hAnsi="Arial" w:cs="Arial"/>
                <w:i/>
                <w:iCs/>
                <w:sz w:val="22"/>
                <w:szCs w:val="22"/>
              </w:rPr>
              <w:t>uary</w:t>
            </w:r>
            <w:r w:rsidRPr="00D2692F" w:rsidR="00A009B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 – </w:t>
            </w:r>
            <w:r w:rsidR="001847C1">
              <w:rPr>
                <w:rFonts w:ascii="Arial" w:hAnsi="Arial" w:cs="Arial"/>
                <w:i/>
                <w:iCs/>
                <w:sz w:val="22"/>
                <w:szCs w:val="22"/>
              </w:rPr>
              <w:t>June 2022</w:t>
            </w:r>
          </w:p>
          <w:p w:rsidRPr="00D2692F" w:rsidR="00B534C1" w:rsidP="00A009B4" w:rsidRDefault="00B534C1" w14:paraId="5B1F2C8B" w14:textId="5538CAF6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>Implement</w:t>
            </w:r>
            <w:r w:rsidRPr="00D2692F" w:rsidR="007052F9">
              <w:rPr>
                <w:rFonts w:ascii="Arial" w:hAnsi="Arial" w:cs="Arial"/>
              </w:rPr>
              <w:t>ed</w:t>
            </w:r>
            <w:r w:rsidRPr="00D2692F">
              <w:rPr>
                <w:rFonts w:ascii="Arial" w:hAnsi="Arial" w:cs="Arial"/>
              </w:rPr>
              <w:t xml:space="preserve"> the </w:t>
            </w:r>
            <w:r w:rsidR="003A5241">
              <w:rPr>
                <w:rFonts w:ascii="Arial" w:hAnsi="Arial" w:cs="Arial"/>
              </w:rPr>
              <w:t>l</w:t>
            </w:r>
            <w:r w:rsidRPr="00D2692F">
              <w:rPr>
                <w:rFonts w:ascii="Arial" w:hAnsi="Arial" w:cs="Arial"/>
              </w:rPr>
              <w:t xml:space="preserve">ogin, </w:t>
            </w:r>
            <w:r w:rsidR="003A5241">
              <w:rPr>
                <w:rFonts w:ascii="Arial" w:hAnsi="Arial" w:cs="Arial"/>
              </w:rPr>
              <w:t>s</w:t>
            </w:r>
            <w:r w:rsidRPr="00D2692F" w:rsidR="00FF1EC4">
              <w:rPr>
                <w:rFonts w:ascii="Arial" w:hAnsi="Arial" w:cs="Arial"/>
              </w:rPr>
              <w:t>ignup</w:t>
            </w:r>
            <w:r w:rsidRPr="00D2692F">
              <w:rPr>
                <w:rFonts w:ascii="Arial" w:hAnsi="Arial" w:cs="Arial"/>
              </w:rPr>
              <w:t xml:space="preserve">, </w:t>
            </w:r>
            <w:r w:rsidR="003A5241">
              <w:rPr>
                <w:rFonts w:ascii="Arial" w:hAnsi="Arial" w:cs="Arial"/>
              </w:rPr>
              <w:t>c</w:t>
            </w:r>
            <w:r w:rsidRPr="00D2692F">
              <w:rPr>
                <w:rFonts w:ascii="Arial" w:hAnsi="Arial" w:cs="Arial"/>
              </w:rPr>
              <w:t xml:space="preserve">hat, and onboarding </w:t>
            </w:r>
            <w:r w:rsidR="003A5241">
              <w:rPr>
                <w:rFonts w:ascii="Arial" w:hAnsi="Arial" w:cs="Arial"/>
              </w:rPr>
              <w:t xml:space="preserve">modules of </w:t>
            </w:r>
            <w:proofErr w:type="spellStart"/>
            <w:r w:rsidRPr="00AE1C60" w:rsidR="00FC7813">
              <w:rPr>
                <w:rFonts w:ascii="Arial" w:hAnsi="Arial" w:cs="Arial"/>
              </w:rPr>
              <w:t>Gravvity</w:t>
            </w:r>
            <w:proofErr w:type="spellEnd"/>
            <w:r w:rsidRPr="00AE1C60" w:rsidR="00FC7813">
              <w:rPr>
                <w:rFonts w:ascii="Arial" w:hAnsi="Arial" w:cs="Arial"/>
              </w:rPr>
              <w:t xml:space="preserve"> </w:t>
            </w:r>
            <w:r w:rsidRPr="00AE1C60" w:rsidR="00AE1C60">
              <w:rPr>
                <w:rFonts w:ascii="Arial" w:hAnsi="Arial" w:cs="Arial"/>
              </w:rPr>
              <w:t xml:space="preserve">Chat </w:t>
            </w:r>
            <w:r w:rsidRPr="00AE1C60" w:rsidR="00FC7813">
              <w:rPr>
                <w:rFonts w:ascii="Arial" w:hAnsi="Arial" w:cs="Arial"/>
              </w:rPr>
              <w:t>Application</w:t>
            </w:r>
            <w:r w:rsidR="003A5241">
              <w:rPr>
                <w:rFonts w:ascii="Arial" w:hAnsi="Arial" w:cs="Arial"/>
              </w:rPr>
              <w:t xml:space="preserve"> </w:t>
            </w:r>
            <w:r w:rsidR="002538CA">
              <w:rPr>
                <w:rFonts w:ascii="Arial" w:hAnsi="Arial" w:cs="Arial"/>
              </w:rPr>
              <w:t xml:space="preserve">in </w:t>
            </w:r>
            <w:r w:rsidRPr="003A5241" w:rsidR="002538CA">
              <w:rPr>
                <w:rFonts w:ascii="Arial" w:hAnsi="Arial" w:cs="Arial"/>
                <w:b/>
                <w:bCs/>
              </w:rPr>
              <w:t>Kotlin</w:t>
            </w:r>
            <w:r w:rsidRPr="00D2692F" w:rsidR="002538CA">
              <w:rPr>
                <w:rFonts w:ascii="Arial" w:hAnsi="Arial" w:cs="Arial"/>
              </w:rPr>
              <w:t xml:space="preserve"> </w:t>
            </w:r>
            <w:r w:rsidR="002538CA">
              <w:rPr>
                <w:rFonts w:ascii="Arial" w:hAnsi="Arial" w:cs="Arial"/>
              </w:rPr>
              <w:t>with</w:t>
            </w:r>
            <w:r w:rsidRPr="00D2692F" w:rsidR="002538CA">
              <w:rPr>
                <w:rFonts w:ascii="Arial" w:hAnsi="Arial" w:cs="Arial"/>
              </w:rPr>
              <w:t xml:space="preserve"> </w:t>
            </w:r>
            <w:r w:rsidRPr="003A5241" w:rsidR="002538CA">
              <w:rPr>
                <w:rFonts w:ascii="Arial" w:hAnsi="Arial" w:cs="Arial"/>
                <w:b/>
                <w:bCs/>
              </w:rPr>
              <w:t>AWS Amplify</w:t>
            </w:r>
          </w:p>
          <w:p w:rsidRPr="00D2692F" w:rsidR="00A009B4" w:rsidP="00AE1C60" w:rsidRDefault="00B534C1" w14:paraId="7C43570B" w14:textId="25FFD1C0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 xml:space="preserve">Worked on </w:t>
            </w:r>
            <w:r w:rsidRPr="003A5241">
              <w:rPr>
                <w:rFonts w:ascii="Arial" w:hAnsi="Arial" w:cs="Arial"/>
                <w:b/>
                <w:bCs/>
              </w:rPr>
              <w:t>POC</w:t>
            </w:r>
            <w:r w:rsidRPr="00D2692F">
              <w:rPr>
                <w:rFonts w:ascii="Arial" w:hAnsi="Arial" w:cs="Arial"/>
              </w:rPr>
              <w:t xml:space="preserve"> </w:t>
            </w:r>
            <w:r w:rsidR="003A5241">
              <w:rPr>
                <w:rFonts w:ascii="Arial" w:hAnsi="Arial" w:cs="Arial"/>
              </w:rPr>
              <w:t>for</w:t>
            </w:r>
            <w:r w:rsidRPr="00D2692F">
              <w:rPr>
                <w:rFonts w:ascii="Arial" w:hAnsi="Arial" w:cs="Arial"/>
              </w:rPr>
              <w:t xml:space="preserve"> </w:t>
            </w:r>
            <w:r w:rsidRPr="003A5241">
              <w:rPr>
                <w:rFonts w:ascii="Arial" w:hAnsi="Arial" w:cs="Arial"/>
                <w:b/>
                <w:bCs/>
              </w:rPr>
              <w:t>AWS Kinesis WebRTC</w:t>
            </w:r>
            <w:r w:rsidRPr="00D2692F">
              <w:rPr>
                <w:rFonts w:ascii="Arial" w:hAnsi="Arial" w:cs="Arial"/>
              </w:rPr>
              <w:t xml:space="preserve">, </w:t>
            </w:r>
            <w:r w:rsidRPr="003A5241">
              <w:rPr>
                <w:rFonts w:ascii="Arial" w:hAnsi="Arial" w:cs="Arial"/>
                <w:b/>
                <w:bCs/>
              </w:rPr>
              <w:t>AWS AppSync</w:t>
            </w:r>
            <w:r w:rsidRPr="00D2692F">
              <w:rPr>
                <w:rFonts w:ascii="Arial" w:hAnsi="Arial" w:cs="Arial"/>
              </w:rPr>
              <w:t xml:space="preserve">, and </w:t>
            </w:r>
            <w:r w:rsidRPr="003A5241">
              <w:rPr>
                <w:rFonts w:ascii="Arial" w:hAnsi="Arial" w:cs="Arial"/>
                <w:b/>
                <w:bCs/>
              </w:rPr>
              <w:t>WebSocket</w:t>
            </w:r>
            <w:r w:rsidR="003A5241">
              <w:rPr>
                <w:rFonts w:ascii="Arial" w:hAnsi="Arial" w:cs="Arial"/>
                <w:b/>
                <w:bCs/>
              </w:rPr>
              <w:t xml:space="preserve"> </w:t>
            </w:r>
            <w:r w:rsidR="003A5241">
              <w:rPr>
                <w:rFonts w:ascii="Arial" w:hAnsi="Arial" w:cs="Arial"/>
              </w:rPr>
              <w:t xml:space="preserve">and presented it to </w:t>
            </w:r>
            <w:r w:rsidR="005A0DB1">
              <w:rPr>
                <w:rFonts w:ascii="Arial" w:hAnsi="Arial" w:cs="Arial"/>
              </w:rPr>
              <w:t xml:space="preserve">a </w:t>
            </w:r>
            <w:r w:rsidR="006A4B2E">
              <w:rPr>
                <w:rFonts w:ascii="Arial" w:hAnsi="Arial" w:cs="Arial"/>
              </w:rPr>
              <w:t>p</w:t>
            </w:r>
            <w:r w:rsidR="00FC7813">
              <w:rPr>
                <w:rFonts w:ascii="Arial" w:hAnsi="Arial" w:cs="Arial"/>
              </w:rPr>
              <w:t xml:space="preserve">roject </w:t>
            </w:r>
            <w:r w:rsidR="005A0DB1">
              <w:rPr>
                <w:rFonts w:ascii="Arial" w:hAnsi="Arial" w:cs="Arial"/>
              </w:rPr>
              <w:t>m</w:t>
            </w:r>
            <w:r w:rsidR="00FC7813">
              <w:rPr>
                <w:rFonts w:ascii="Arial" w:hAnsi="Arial" w:cs="Arial"/>
              </w:rPr>
              <w:t>anager and</w:t>
            </w:r>
            <w:r w:rsidR="00AE1C60">
              <w:rPr>
                <w:rFonts w:ascii="Arial" w:hAnsi="Arial" w:cs="Arial"/>
              </w:rPr>
              <w:t xml:space="preserve"> </w:t>
            </w:r>
            <w:r w:rsidR="006B0C87">
              <w:rPr>
                <w:rFonts w:ascii="Arial" w:hAnsi="Arial" w:cs="Arial"/>
              </w:rPr>
              <w:t xml:space="preserve">an </w:t>
            </w:r>
            <w:r w:rsidR="00AE1C60">
              <w:rPr>
                <w:rFonts w:ascii="Arial" w:hAnsi="Arial" w:cs="Arial"/>
              </w:rPr>
              <w:t>architecture</w:t>
            </w:r>
            <w:r w:rsidR="005A0DB1">
              <w:rPr>
                <w:rFonts w:ascii="Arial" w:hAnsi="Arial" w:cs="Arial"/>
              </w:rPr>
              <w:t xml:space="preserve"> </w:t>
            </w:r>
            <w:proofErr w:type="gramStart"/>
            <w:r w:rsidR="005A0DB1">
              <w:rPr>
                <w:rFonts w:ascii="Arial" w:hAnsi="Arial" w:cs="Arial"/>
              </w:rPr>
              <w:t>team</w:t>
            </w:r>
            <w:proofErr w:type="gramEnd"/>
          </w:p>
          <w:p w:rsidRPr="00332A90" w:rsidR="00A009B4" w:rsidP="00A009B4" w:rsidRDefault="00332A90" w14:paraId="0499602D" w14:textId="626C6420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Enhanced</w:t>
            </w:r>
            <w:r w:rsidRPr="00D2692F" w:rsidR="00A009B4">
              <w:rPr>
                <w:rFonts w:ascii="Arial" w:hAnsi="Arial" w:cs="Arial"/>
              </w:rPr>
              <w:t xml:space="preserve"> </w:t>
            </w:r>
            <w:r w:rsidRPr="00332A90">
              <w:rPr>
                <w:rFonts w:ascii="Arial" w:hAnsi="Arial" w:cs="Arial"/>
                <w:b/>
                <w:bCs/>
              </w:rPr>
              <w:t>a</w:t>
            </w:r>
            <w:r w:rsidRPr="00332A90" w:rsidR="00A009B4">
              <w:rPr>
                <w:rFonts w:ascii="Arial" w:hAnsi="Arial" w:cs="Arial"/>
                <w:b/>
                <w:bCs/>
              </w:rPr>
              <w:t>uthentication management</w:t>
            </w:r>
            <w:r w:rsidRPr="00D2692F" w:rsidR="00A009B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 the implementation of</w:t>
            </w:r>
            <w:r w:rsidRPr="00D2692F" w:rsidR="00A009B4">
              <w:rPr>
                <w:rFonts w:ascii="Arial" w:hAnsi="Arial" w:cs="Arial"/>
              </w:rPr>
              <w:t xml:space="preserve"> </w:t>
            </w:r>
            <w:r w:rsidRPr="00332A90" w:rsidR="00A009B4">
              <w:rPr>
                <w:rFonts w:ascii="Arial" w:hAnsi="Arial" w:cs="Arial"/>
                <w:b/>
                <w:bCs/>
              </w:rPr>
              <w:t>AWS Cognito</w:t>
            </w:r>
          </w:p>
          <w:p w:rsidRPr="00D2692F" w:rsidR="00A009B4" w:rsidP="00A009B4" w:rsidRDefault="00332A90" w14:paraId="2B215900" w14:textId="0A7CF90A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Engineered</w:t>
            </w:r>
            <w:r w:rsidRPr="00D2692F" w:rsidR="00A009B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real-time c</w:t>
            </w:r>
            <w:r w:rsidRPr="00D2692F" w:rsidR="00A009B4">
              <w:rPr>
                <w:rFonts w:ascii="Arial" w:hAnsi="Arial" w:cs="Arial"/>
              </w:rPr>
              <w:t xml:space="preserve">hat </w:t>
            </w:r>
            <w:r>
              <w:rPr>
                <w:rFonts w:ascii="Arial" w:hAnsi="Arial" w:cs="Arial"/>
              </w:rPr>
              <w:t>feature</w:t>
            </w:r>
            <w:r w:rsidRPr="00D2692F" w:rsidR="00871E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</w:t>
            </w:r>
            <w:r w:rsidRPr="00D2692F" w:rsidR="00A009B4">
              <w:rPr>
                <w:rFonts w:ascii="Arial" w:hAnsi="Arial" w:cs="Arial"/>
              </w:rPr>
              <w:t xml:space="preserve"> </w:t>
            </w:r>
            <w:r w:rsidRPr="00332A90" w:rsidR="00A009B4">
              <w:rPr>
                <w:rFonts w:ascii="Arial" w:hAnsi="Arial" w:cs="Arial"/>
                <w:b/>
                <w:bCs/>
              </w:rPr>
              <w:t>AWS Kinesis WebRTC</w:t>
            </w:r>
            <w:r w:rsidRPr="00D2692F" w:rsidR="00300E90">
              <w:rPr>
                <w:rFonts w:ascii="Arial" w:hAnsi="Arial" w:cs="Arial"/>
              </w:rPr>
              <w:t xml:space="preserve">, </w:t>
            </w:r>
            <w:r w:rsidRPr="00332A90" w:rsidR="00300E90">
              <w:rPr>
                <w:rFonts w:ascii="Arial" w:hAnsi="Arial" w:cs="Arial"/>
                <w:b/>
                <w:bCs/>
              </w:rPr>
              <w:t>WebSocket</w:t>
            </w:r>
            <w:r w:rsidRPr="00D2692F" w:rsidR="00300E90">
              <w:rPr>
                <w:rFonts w:ascii="Arial" w:hAnsi="Arial" w:cs="Arial"/>
              </w:rPr>
              <w:t xml:space="preserve">, and </w:t>
            </w:r>
            <w:r w:rsidRPr="00332A90" w:rsidR="00300E90">
              <w:rPr>
                <w:rFonts w:ascii="Arial" w:hAnsi="Arial" w:cs="Arial"/>
                <w:b/>
                <w:bCs/>
              </w:rPr>
              <w:t>Firebase</w:t>
            </w:r>
            <w:r w:rsidR="00997E6C">
              <w:rPr>
                <w:rFonts w:ascii="Arial" w:hAnsi="Arial" w:cs="Arial"/>
                <w:b/>
                <w:bCs/>
              </w:rPr>
              <w:t>.</w:t>
            </w:r>
          </w:p>
          <w:p w:rsidRPr="00D2692F" w:rsidR="00871E28" w:rsidP="00300E90" w:rsidRDefault="00332A90" w14:paraId="4997D31B" w14:textId="23D94D04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the project with </w:t>
            </w:r>
            <w:r w:rsidRPr="00332A90">
              <w:rPr>
                <w:rFonts w:ascii="Arial" w:hAnsi="Arial" w:cs="Arial"/>
                <w:b/>
                <w:bCs/>
              </w:rPr>
              <w:t>Git</w:t>
            </w:r>
            <w:r>
              <w:rPr>
                <w:rFonts w:ascii="Arial" w:hAnsi="Arial" w:cs="Arial"/>
              </w:rPr>
              <w:t xml:space="preserve"> and </w:t>
            </w:r>
            <w:r w:rsidRPr="00332A90">
              <w:rPr>
                <w:rFonts w:ascii="Arial" w:hAnsi="Arial" w:cs="Arial"/>
                <w:b/>
                <w:bCs/>
              </w:rPr>
              <w:t>GitHub</w:t>
            </w:r>
            <w:r>
              <w:rPr>
                <w:rFonts w:ascii="Arial" w:hAnsi="Arial" w:cs="Arial"/>
              </w:rPr>
              <w:t xml:space="preserve"> as a </w:t>
            </w:r>
            <w:r w:rsidRPr="00332A90">
              <w:rPr>
                <w:rFonts w:ascii="Arial" w:hAnsi="Arial" w:cs="Arial"/>
                <w:b/>
                <w:bCs/>
              </w:rPr>
              <w:t>VCS</w:t>
            </w:r>
          </w:p>
          <w:p w:rsidRPr="00D2692F" w:rsidR="00300E90" w:rsidP="00300E90" w:rsidRDefault="00B534C1" w14:paraId="6605E7C1" w14:textId="621E6ADF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>Design</w:t>
            </w:r>
            <w:r w:rsidR="00332A90">
              <w:rPr>
                <w:rFonts w:ascii="Arial" w:hAnsi="Arial" w:cs="Arial"/>
              </w:rPr>
              <w:t>ed</w:t>
            </w:r>
            <w:r w:rsidRPr="00D2692F">
              <w:rPr>
                <w:rFonts w:ascii="Arial" w:hAnsi="Arial" w:cs="Arial"/>
              </w:rPr>
              <w:t xml:space="preserve"> and </w:t>
            </w:r>
            <w:r w:rsidR="00332A90">
              <w:rPr>
                <w:rFonts w:ascii="Arial" w:hAnsi="Arial" w:cs="Arial"/>
              </w:rPr>
              <w:t>c</w:t>
            </w:r>
            <w:r w:rsidRPr="00D2692F" w:rsidR="00300E90">
              <w:rPr>
                <w:rFonts w:ascii="Arial" w:hAnsi="Arial" w:cs="Arial"/>
              </w:rPr>
              <w:t>onsume</w:t>
            </w:r>
            <w:r w:rsidR="00332A90">
              <w:rPr>
                <w:rFonts w:ascii="Arial" w:hAnsi="Arial" w:cs="Arial"/>
              </w:rPr>
              <w:t>d</w:t>
            </w:r>
            <w:r w:rsidRPr="00D2692F" w:rsidR="00300E90">
              <w:rPr>
                <w:rFonts w:ascii="Arial" w:hAnsi="Arial" w:cs="Arial"/>
              </w:rPr>
              <w:t xml:space="preserve"> data in </w:t>
            </w:r>
            <w:r w:rsidRPr="00332A90" w:rsidR="00300E90">
              <w:rPr>
                <w:rFonts w:ascii="Arial" w:hAnsi="Arial" w:cs="Arial"/>
                <w:b/>
                <w:bCs/>
              </w:rPr>
              <w:t>SQLite</w:t>
            </w:r>
            <w:r w:rsidR="00332A90">
              <w:rPr>
                <w:rFonts w:ascii="Arial" w:hAnsi="Arial" w:cs="Arial"/>
              </w:rPr>
              <w:t xml:space="preserve"> </w:t>
            </w:r>
            <w:r w:rsidR="006529DB">
              <w:rPr>
                <w:rFonts w:ascii="Arial" w:hAnsi="Arial" w:cs="Arial"/>
              </w:rPr>
              <w:t xml:space="preserve">with room database library </w:t>
            </w:r>
            <w:r w:rsidR="00D14770">
              <w:rPr>
                <w:rFonts w:ascii="Arial" w:hAnsi="Arial" w:cs="Arial"/>
              </w:rPr>
              <w:t xml:space="preserve">by building </w:t>
            </w:r>
            <w:r w:rsidRPr="00E74ECA" w:rsidR="00E74ECA">
              <w:rPr>
                <w:rFonts w:ascii="Arial" w:hAnsi="Arial" w:cs="Arial"/>
                <w:b/>
                <w:bCs/>
              </w:rPr>
              <w:t>DAO</w:t>
            </w:r>
            <w:r w:rsidR="00D14770">
              <w:rPr>
                <w:rFonts w:ascii="Arial" w:hAnsi="Arial" w:cs="Arial"/>
              </w:rPr>
              <w:t xml:space="preserve">, models, and repository to </w:t>
            </w:r>
            <w:r w:rsidR="006529DB">
              <w:rPr>
                <w:rFonts w:ascii="Arial" w:hAnsi="Arial" w:cs="Arial"/>
              </w:rPr>
              <w:t xml:space="preserve">execute chat </w:t>
            </w:r>
            <w:proofErr w:type="gramStart"/>
            <w:r w:rsidR="006529DB">
              <w:rPr>
                <w:rFonts w:ascii="Arial" w:hAnsi="Arial" w:cs="Arial"/>
              </w:rPr>
              <w:t>functions</w:t>
            </w:r>
            <w:proofErr w:type="gramEnd"/>
          </w:p>
          <w:p w:rsidRPr="00D2692F" w:rsidR="00300E90" w:rsidP="00300E90" w:rsidRDefault="00300E90" w14:paraId="70BDE260" w14:textId="684A5A6C">
            <w:pPr>
              <w:pStyle w:val="ListParagraph"/>
              <w:numPr>
                <w:ilvl w:val="0"/>
                <w:numId w:val="20"/>
              </w:numPr>
              <w:ind w:left="596" w:hanging="283"/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 xml:space="preserve">Built asynchronous </w:t>
            </w:r>
            <w:r w:rsidRPr="00D2692F" w:rsidR="00FF4FDF">
              <w:rPr>
                <w:rFonts w:ascii="Arial" w:hAnsi="Arial" w:cs="Arial"/>
              </w:rPr>
              <w:t xml:space="preserve">functions </w:t>
            </w:r>
            <w:r w:rsidRPr="00D2692F">
              <w:rPr>
                <w:rFonts w:ascii="Arial" w:hAnsi="Arial" w:cs="Arial"/>
              </w:rPr>
              <w:t xml:space="preserve">by </w:t>
            </w:r>
            <w:r w:rsidRPr="00332A90" w:rsidR="00FF4FDF">
              <w:rPr>
                <w:rFonts w:ascii="Arial" w:hAnsi="Arial" w:cs="Arial"/>
                <w:b/>
                <w:bCs/>
              </w:rPr>
              <w:t>Kotlin Coroutines</w:t>
            </w:r>
            <w:r w:rsidR="00332A90">
              <w:rPr>
                <w:rFonts w:ascii="Arial" w:hAnsi="Arial" w:cs="Arial"/>
              </w:rPr>
              <w:t xml:space="preserve"> </w:t>
            </w:r>
            <w:r w:rsidR="006529DB">
              <w:rPr>
                <w:rFonts w:ascii="Arial" w:hAnsi="Arial" w:cs="Arial"/>
              </w:rPr>
              <w:t>when consum</w:t>
            </w:r>
            <w:r w:rsidR="005A0DB1">
              <w:rPr>
                <w:rFonts w:ascii="Arial" w:hAnsi="Arial" w:cs="Arial"/>
              </w:rPr>
              <w:t>ing</w:t>
            </w:r>
            <w:r w:rsidR="006529DB">
              <w:rPr>
                <w:rFonts w:ascii="Arial" w:hAnsi="Arial" w:cs="Arial"/>
              </w:rPr>
              <w:t xml:space="preserve"> </w:t>
            </w:r>
            <w:r w:rsidRPr="00E74ECA" w:rsidR="00997E6C">
              <w:rPr>
                <w:rFonts w:ascii="Arial" w:hAnsi="Arial" w:cs="Arial"/>
                <w:b/>
                <w:bCs/>
              </w:rPr>
              <w:t xml:space="preserve">REST </w:t>
            </w:r>
            <w:r w:rsidRPr="00E74ECA" w:rsidR="006529DB">
              <w:rPr>
                <w:rFonts w:ascii="Arial" w:hAnsi="Arial" w:cs="Arial"/>
                <w:b/>
                <w:bCs/>
              </w:rPr>
              <w:t>API</w:t>
            </w:r>
            <w:r w:rsidRPr="005A0DB1" w:rsidR="005A0DB1">
              <w:rPr>
                <w:rFonts w:ascii="Arial" w:hAnsi="Arial" w:cs="Arial"/>
              </w:rPr>
              <w:t>s</w:t>
            </w:r>
            <w:r w:rsidR="006529DB">
              <w:rPr>
                <w:rFonts w:ascii="Arial" w:hAnsi="Arial" w:cs="Arial"/>
              </w:rPr>
              <w:t xml:space="preserve"> and updat</w:t>
            </w:r>
            <w:r w:rsidR="005A0DB1">
              <w:rPr>
                <w:rFonts w:ascii="Arial" w:hAnsi="Arial" w:cs="Arial"/>
              </w:rPr>
              <w:t>ing</w:t>
            </w:r>
            <w:r w:rsidR="006529DB">
              <w:rPr>
                <w:rFonts w:ascii="Arial" w:hAnsi="Arial" w:cs="Arial"/>
              </w:rPr>
              <w:t xml:space="preserve"> UI to avoid main thread </w:t>
            </w:r>
            <w:r w:rsidR="00A838DC">
              <w:rPr>
                <w:rFonts w:ascii="Arial" w:hAnsi="Arial" w:cs="Arial"/>
              </w:rPr>
              <w:t xml:space="preserve">block and </w:t>
            </w:r>
            <w:r w:rsidR="00997E6C">
              <w:rPr>
                <w:rFonts w:ascii="Arial" w:hAnsi="Arial" w:cs="Arial"/>
              </w:rPr>
              <w:t>execute</w:t>
            </w:r>
            <w:r w:rsidR="00A838DC">
              <w:rPr>
                <w:rFonts w:ascii="Arial" w:hAnsi="Arial" w:cs="Arial"/>
              </w:rPr>
              <w:t xml:space="preserve"> suspend functions</w:t>
            </w:r>
          </w:p>
        </w:tc>
      </w:tr>
      <w:tr w:rsidRPr="00D2692F" w:rsidR="0076539C" w:rsidTr="11A1ABB8" w14:paraId="7F79224A" w14:textId="77777777">
        <w:trPr>
          <w:trHeight w:val="2160"/>
        </w:trPr>
        <w:tc>
          <w:tcPr>
            <w:tcW w:w="9990" w:type="dxa"/>
            <w:tcBorders>
              <w:top w:val="nil"/>
              <w:bottom w:val="nil"/>
            </w:tcBorders>
            <w:tcMar/>
          </w:tcPr>
          <w:p w:rsidRPr="00D2692F" w:rsidR="00D50131" w:rsidP="00D2692F" w:rsidRDefault="00A009B4" w14:paraId="52C28228" w14:textId="4D93539D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sz w:val="22"/>
                <w:szCs w:val="22"/>
              </w:rPr>
              <w:t>Full-Stack Developer</w:t>
            </w:r>
            <w:r w:rsidRPr="00D2692F" w:rsidR="00D2692F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D2692F">
              <w:rPr>
                <w:rFonts w:ascii="Arial" w:hAnsi="Arial" w:cs="Arial"/>
                <w:sz w:val="22"/>
                <w:szCs w:val="22"/>
              </w:rPr>
              <w:t>Alpha Labs</w:t>
            </w:r>
            <w:r w:rsidRPr="00D2692F" w:rsidR="0068037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692F" w:rsidR="007C03BA">
              <w:rPr>
                <w:rFonts w:ascii="Arial" w:hAnsi="Arial" w:cs="Arial"/>
                <w:i/>
                <w:iCs/>
                <w:sz w:val="22"/>
                <w:szCs w:val="22"/>
              </w:rPr>
              <w:t>Dec</w:t>
            </w:r>
            <w:r w:rsidRPr="00D2692F" w:rsidR="0052538D">
              <w:rPr>
                <w:rFonts w:ascii="Arial" w:hAnsi="Arial" w:cs="Arial"/>
                <w:i/>
                <w:iCs/>
                <w:sz w:val="22"/>
                <w:szCs w:val="22"/>
              </w:rPr>
              <w:t>ember</w:t>
            </w:r>
            <w:r w:rsidRPr="00D2692F" w:rsidR="007C03B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2020 – </w:t>
            </w:r>
            <w:r w:rsidRPr="00D2692F" w:rsidR="00D31449">
              <w:rPr>
                <w:rFonts w:ascii="Arial" w:hAnsi="Arial" w:cs="Arial"/>
                <w:i/>
                <w:iCs/>
                <w:sz w:val="22"/>
                <w:szCs w:val="22"/>
              </w:rPr>
              <w:t>Aug</w:t>
            </w:r>
            <w:r w:rsidRPr="00D2692F" w:rsidR="0052538D">
              <w:rPr>
                <w:rFonts w:ascii="Arial" w:hAnsi="Arial" w:cs="Arial"/>
                <w:i/>
                <w:iCs/>
                <w:sz w:val="22"/>
                <w:szCs w:val="22"/>
              </w:rPr>
              <w:t>ust</w:t>
            </w:r>
            <w:r w:rsidRPr="00D2692F" w:rsidR="00D3144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2021</w:t>
            </w:r>
          </w:p>
          <w:p w:rsidRPr="00D2692F" w:rsidR="00AF5BAF" w:rsidP="00E02A6C" w:rsidRDefault="00332A90" w14:paraId="33332654" w14:textId="5EA945F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Improved data retrieval </w:t>
            </w:r>
            <w:r w:rsidRPr="00D2692F" w:rsidR="00AF5BAF">
              <w:rPr>
                <w:rFonts w:ascii="Arial" w:hAnsi="Arial" w:cs="Arial"/>
              </w:rPr>
              <w:t xml:space="preserve">from </w:t>
            </w:r>
            <w:r w:rsidRPr="00332A90" w:rsidR="007818AD">
              <w:rPr>
                <w:rFonts w:ascii="Arial" w:hAnsi="Arial" w:cs="Arial"/>
                <w:b/>
                <w:bCs/>
              </w:rPr>
              <w:t>MSSQL</w:t>
            </w:r>
            <w:r w:rsidRPr="00D2692F" w:rsidR="007818AD">
              <w:rPr>
                <w:rFonts w:ascii="Arial" w:hAnsi="Arial" w:cs="Arial"/>
              </w:rPr>
              <w:t xml:space="preserve"> </w:t>
            </w:r>
            <w:r w:rsidRPr="00D2692F" w:rsidR="00AF5BAF">
              <w:rPr>
                <w:rFonts w:ascii="Arial" w:hAnsi="Arial" w:cs="Arial"/>
              </w:rPr>
              <w:t xml:space="preserve">to </w:t>
            </w:r>
            <w:r w:rsidRPr="00332A90" w:rsidR="00AF5BAF">
              <w:rPr>
                <w:rFonts w:ascii="Arial" w:hAnsi="Arial" w:cs="Arial"/>
                <w:b/>
                <w:bCs/>
              </w:rPr>
              <w:t>A</w:t>
            </w:r>
            <w:r w:rsidRPr="00332A90">
              <w:rPr>
                <w:rFonts w:ascii="Arial" w:hAnsi="Arial" w:cs="Arial"/>
                <w:b/>
                <w:bCs/>
              </w:rPr>
              <w:t>SP.NET</w:t>
            </w:r>
            <w:r>
              <w:rPr>
                <w:rFonts w:ascii="Arial" w:hAnsi="Arial" w:cs="Arial"/>
              </w:rPr>
              <w:t xml:space="preserve"> by </w:t>
            </w:r>
            <w:r w:rsidR="006A4B2E">
              <w:rPr>
                <w:rFonts w:ascii="Arial" w:hAnsi="Arial" w:cs="Arial"/>
              </w:rPr>
              <w:t>updating quer</w:t>
            </w:r>
            <w:r w:rsidR="006529DB">
              <w:rPr>
                <w:rFonts w:ascii="Arial" w:hAnsi="Arial" w:cs="Arial"/>
              </w:rPr>
              <w:t>ies</w:t>
            </w:r>
            <w:r w:rsidR="006A4B2E">
              <w:rPr>
                <w:rFonts w:ascii="Arial" w:hAnsi="Arial" w:cs="Arial"/>
              </w:rPr>
              <w:t xml:space="preserve"> and action structure</w:t>
            </w:r>
            <w:r w:rsidR="002538CA">
              <w:rPr>
                <w:rFonts w:ascii="Arial" w:hAnsi="Arial" w:cs="Arial"/>
              </w:rPr>
              <w:t>s</w:t>
            </w:r>
            <w:r w:rsidR="006A4B2E">
              <w:rPr>
                <w:rFonts w:ascii="Arial" w:hAnsi="Arial" w:cs="Arial"/>
              </w:rPr>
              <w:t xml:space="preserve"> to avoid</w:t>
            </w:r>
            <w:r w:rsidR="00A838DC">
              <w:rPr>
                <w:rFonts w:ascii="Arial" w:hAnsi="Arial" w:cs="Arial"/>
              </w:rPr>
              <w:t xml:space="preserve"> creating database connection</w:t>
            </w:r>
            <w:r w:rsidR="005A0DB1">
              <w:rPr>
                <w:rFonts w:ascii="Arial" w:hAnsi="Arial" w:cs="Arial"/>
              </w:rPr>
              <w:t>s</w:t>
            </w:r>
            <w:r w:rsidR="00A838DC">
              <w:rPr>
                <w:rFonts w:ascii="Arial" w:hAnsi="Arial" w:cs="Arial"/>
              </w:rPr>
              <w:t xml:space="preserve"> in</w:t>
            </w:r>
            <w:r w:rsidR="005A0DB1">
              <w:rPr>
                <w:rFonts w:ascii="Arial" w:hAnsi="Arial" w:cs="Arial"/>
              </w:rPr>
              <w:t xml:space="preserve"> a</w:t>
            </w:r>
            <w:r w:rsidR="00A838DC">
              <w:rPr>
                <w:rFonts w:ascii="Arial" w:hAnsi="Arial" w:cs="Arial"/>
              </w:rPr>
              <w:t xml:space="preserve"> </w:t>
            </w:r>
            <w:proofErr w:type="gramStart"/>
            <w:r w:rsidR="00A838DC">
              <w:rPr>
                <w:rFonts w:ascii="Arial" w:hAnsi="Arial" w:cs="Arial"/>
              </w:rPr>
              <w:t>loop</w:t>
            </w:r>
            <w:proofErr w:type="gramEnd"/>
          </w:p>
          <w:p w:rsidRPr="00D2692F" w:rsidR="00AF5BAF" w:rsidP="00E02A6C" w:rsidRDefault="00AF5BAF" w14:paraId="6D0CE2C0" w14:textId="676E6F1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 xml:space="preserve">Built </w:t>
            </w:r>
            <w:r w:rsidRPr="00D2692F" w:rsidR="007818AD">
              <w:rPr>
                <w:rFonts w:ascii="Arial" w:hAnsi="Arial" w:cs="Arial"/>
              </w:rPr>
              <w:t>s</w:t>
            </w:r>
            <w:r w:rsidRPr="00D2692F">
              <w:rPr>
                <w:rFonts w:ascii="Arial" w:hAnsi="Arial" w:cs="Arial"/>
              </w:rPr>
              <w:t xml:space="preserve">ervice layer, </w:t>
            </w:r>
            <w:r w:rsidRPr="00D2692F" w:rsidR="007818AD">
              <w:rPr>
                <w:rFonts w:ascii="Arial" w:hAnsi="Arial" w:cs="Arial"/>
              </w:rPr>
              <w:t>v</w:t>
            </w:r>
            <w:r w:rsidRPr="00D2692F">
              <w:rPr>
                <w:rFonts w:ascii="Arial" w:hAnsi="Arial" w:cs="Arial"/>
              </w:rPr>
              <w:t xml:space="preserve">iew model, and controller to </w:t>
            </w:r>
            <w:r w:rsidR="002538CA">
              <w:rPr>
                <w:rFonts w:ascii="Arial" w:hAnsi="Arial" w:cs="Arial"/>
              </w:rPr>
              <w:t xml:space="preserve">implement emergency alert, booking appointment, and staff </w:t>
            </w:r>
            <w:r w:rsidR="00AE1C60">
              <w:rPr>
                <w:rFonts w:ascii="Arial" w:hAnsi="Arial" w:cs="Arial"/>
              </w:rPr>
              <w:t>portal</w:t>
            </w:r>
            <w:r w:rsidR="002538CA">
              <w:rPr>
                <w:rFonts w:ascii="Arial" w:hAnsi="Arial" w:cs="Arial"/>
              </w:rPr>
              <w:t xml:space="preserve"> </w:t>
            </w:r>
            <w:proofErr w:type="gramStart"/>
            <w:r w:rsidR="002538CA">
              <w:rPr>
                <w:rFonts w:ascii="Arial" w:hAnsi="Arial" w:cs="Arial"/>
              </w:rPr>
              <w:t>functions</w:t>
            </w:r>
            <w:proofErr w:type="gramEnd"/>
          </w:p>
          <w:p w:rsidRPr="00D2692F" w:rsidR="004F1DB3" w:rsidP="00E02A6C" w:rsidRDefault="004F1DB3" w14:paraId="0D8C7A7D" w14:textId="607E9F9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>Migrate</w:t>
            </w:r>
            <w:r w:rsidRPr="00D2692F" w:rsidR="00FB37B2">
              <w:rPr>
                <w:rFonts w:ascii="Arial" w:hAnsi="Arial" w:cs="Arial"/>
              </w:rPr>
              <w:t>d</w:t>
            </w:r>
            <w:r w:rsidRPr="00D2692F">
              <w:rPr>
                <w:rFonts w:ascii="Arial" w:hAnsi="Arial" w:cs="Arial"/>
              </w:rPr>
              <w:t xml:space="preserve"> </w:t>
            </w:r>
            <w:r w:rsidRPr="00950205">
              <w:rPr>
                <w:rFonts w:ascii="Arial" w:hAnsi="Arial" w:cs="Arial"/>
              </w:rPr>
              <w:t>vanilla</w:t>
            </w:r>
            <w:r w:rsidRPr="00D2692F">
              <w:rPr>
                <w:rFonts w:ascii="Arial" w:hAnsi="Arial" w:cs="Arial"/>
              </w:rPr>
              <w:t xml:space="preserve"> </w:t>
            </w:r>
            <w:r w:rsidRPr="00E74ECA">
              <w:rPr>
                <w:rFonts w:ascii="Arial" w:hAnsi="Arial" w:cs="Arial"/>
                <w:b/>
                <w:bCs/>
              </w:rPr>
              <w:t>CSS</w:t>
            </w:r>
            <w:r w:rsidRPr="00D2692F">
              <w:rPr>
                <w:rFonts w:ascii="Arial" w:hAnsi="Arial" w:cs="Arial"/>
              </w:rPr>
              <w:t xml:space="preserve"> to </w:t>
            </w:r>
            <w:r w:rsidRPr="00E74ECA" w:rsidR="007818AD">
              <w:rPr>
                <w:rFonts w:ascii="Arial" w:hAnsi="Arial" w:cs="Arial"/>
                <w:b/>
                <w:bCs/>
              </w:rPr>
              <w:t>B</w:t>
            </w:r>
            <w:r w:rsidRPr="00E74ECA">
              <w:rPr>
                <w:rFonts w:ascii="Arial" w:hAnsi="Arial" w:cs="Arial"/>
                <w:b/>
                <w:bCs/>
              </w:rPr>
              <w:t>ootstrap</w:t>
            </w:r>
            <w:r w:rsidRPr="00D2692F">
              <w:rPr>
                <w:rFonts w:ascii="Arial" w:hAnsi="Arial" w:cs="Arial"/>
              </w:rPr>
              <w:t xml:space="preserve"> layout</w:t>
            </w:r>
            <w:r w:rsidRPr="00A838DC" w:rsidR="00193BED">
              <w:rPr>
                <w:rFonts w:ascii="Arial" w:hAnsi="Arial" w:cs="Arial"/>
              </w:rPr>
              <w:t xml:space="preserve"> </w:t>
            </w:r>
            <w:r w:rsidRPr="00A838DC" w:rsidR="00111A75">
              <w:rPr>
                <w:rFonts w:ascii="Arial" w:hAnsi="Arial" w:cs="Arial"/>
              </w:rPr>
              <w:t xml:space="preserve">for </w:t>
            </w:r>
            <w:r w:rsidR="00906AEC">
              <w:rPr>
                <w:rFonts w:ascii="Arial" w:hAnsi="Arial" w:cs="Arial"/>
              </w:rPr>
              <w:t xml:space="preserve">a </w:t>
            </w:r>
            <w:r w:rsidRPr="00A838DC" w:rsidR="002E2A51">
              <w:rPr>
                <w:rFonts w:ascii="Arial" w:hAnsi="Arial" w:cs="Arial"/>
              </w:rPr>
              <w:t xml:space="preserve">patient </w:t>
            </w:r>
            <w:r w:rsidRPr="00A838DC" w:rsidR="004F3806">
              <w:rPr>
                <w:rFonts w:ascii="Arial" w:hAnsi="Arial" w:cs="Arial"/>
              </w:rPr>
              <w:t xml:space="preserve">booking appointment </w:t>
            </w:r>
            <w:proofErr w:type="gramStart"/>
            <w:r w:rsidRPr="00A838DC" w:rsidR="004F3806">
              <w:rPr>
                <w:rFonts w:ascii="Arial" w:hAnsi="Arial" w:cs="Arial"/>
              </w:rPr>
              <w:t>project</w:t>
            </w:r>
            <w:proofErr w:type="gramEnd"/>
          </w:p>
          <w:p w:rsidRPr="00D2692F" w:rsidR="004F1DB3" w:rsidP="00E02A6C" w:rsidRDefault="007818AD" w14:paraId="3ACA2CA1" w14:textId="3B304934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2692F">
              <w:rPr>
                <w:rFonts w:ascii="Arial" w:hAnsi="Arial" w:cs="Arial"/>
              </w:rPr>
              <w:t>Developed</w:t>
            </w:r>
            <w:r w:rsidRPr="00D2692F" w:rsidR="004F1DB3">
              <w:rPr>
                <w:rFonts w:ascii="Arial" w:hAnsi="Arial" w:cs="Arial"/>
              </w:rPr>
              <w:t xml:space="preserve"> </w:t>
            </w:r>
            <w:r w:rsidRPr="00D2692F">
              <w:rPr>
                <w:rFonts w:ascii="Arial" w:hAnsi="Arial" w:cs="Arial"/>
              </w:rPr>
              <w:t>UI</w:t>
            </w:r>
            <w:r w:rsidRPr="00D2692F" w:rsidR="004F1DB3">
              <w:rPr>
                <w:rFonts w:ascii="Arial" w:hAnsi="Arial" w:cs="Arial"/>
              </w:rPr>
              <w:t xml:space="preserve"> functions by </w:t>
            </w:r>
            <w:r w:rsidRPr="00193BED" w:rsidR="00EC1D0F">
              <w:rPr>
                <w:rFonts w:ascii="Arial" w:hAnsi="Arial" w:cs="Arial"/>
                <w:b/>
                <w:bCs/>
              </w:rPr>
              <w:t>jQuery</w:t>
            </w:r>
            <w:r w:rsidRPr="00D2692F" w:rsidR="00D31449">
              <w:rPr>
                <w:rFonts w:ascii="Arial" w:hAnsi="Arial" w:cs="Arial"/>
              </w:rPr>
              <w:t xml:space="preserve"> and </w:t>
            </w:r>
            <w:r w:rsidRPr="00193BED">
              <w:rPr>
                <w:rFonts w:ascii="Arial" w:hAnsi="Arial" w:cs="Arial"/>
                <w:b/>
                <w:bCs/>
              </w:rPr>
              <w:t>A</w:t>
            </w:r>
            <w:r w:rsidRPr="00193BED" w:rsidR="00D31449">
              <w:rPr>
                <w:rFonts w:ascii="Arial" w:hAnsi="Arial" w:cs="Arial"/>
                <w:b/>
                <w:bCs/>
              </w:rPr>
              <w:t>jax</w:t>
            </w:r>
            <w:r w:rsidRPr="006B0C87" w:rsidR="004872AC">
              <w:rPr>
                <w:rFonts w:ascii="Arial" w:hAnsi="Arial" w:cs="Arial"/>
              </w:rPr>
              <w:t xml:space="preserve"> </w:t>
            </w:r>
            <w:r w:rsidRPr="006B0C87" w:rsidR="006B0C87">
              <w:rPr>
                <w:rFonts w:ascii="Arial" w:hAnsi="Arial" w:cs="Arial"/>
              </w:rPr>
              <w:t>such as</w:t>
            </w:r>
            <w:r w:rsidRPr="00D14770" w:rsidR="004872AC">
              <w:rPr>
                <w:rFonts w:ascii="Arial" w:hAnsi="Arial" w:cs="Arial"/>
              </w:rPr>
              <w:t xml:space="preserve"> </w:t>
            </w:r>
            <w:r w:rsidR="001E587F">
              <w:rPr>
                <w:rFonts w:ascii="Arial" w:hAnsi="Arial" w:cs="Arial"/>
              </w:rPr>
              <w:t>creat</w:t>
            </w:r>
            <w:r w:rsidR="00C259CA">
              <w:rPr>
                <w:rFonts w:ascii="Arial" w:hAnsi="Arial" w:cs="Arial"/>
              </w:rPr>
              <w:t xml:space="preserve">ing or </w:t>
            </w:r>
            <w:r w:rsidR="002E2A51">
              <w:rPr>
                <w:rFonts w:ascii="Arial" w:hAnsi="Arial" w:cs="Arial"/>
              </w:rPr>
              <w:t>updat</w:t>
            </w:r>
            <w:r w:rsidR="00C259CA">
              <w:rPr>
                <w:rFonts w:ascii="Arial" w:hAnsi="Arial" w:cs="Arial"/>
              </w:rPr>
              <w:t>ing</w:t>
            </w:r>
            <w:r w:rsidR="002E2A51">
              <w:rPr>
                <w:rFonts w:ascii="Arial" w:hAnsi="Arial" w:cs="Arial"/>
              </w:rPr>
              <w:t xml:space="preserve"> information without refreshing page</w:t>
            </w:r>
            <w:r w:rsidR="00A838DC">
              <w:rPr>
                <w:rFonts w:ascii="Arial" w:hAnsi="Arial" w:cs="Arial"/>
              </w:rPr>
              <w:t xml:space="preserve"> </w:t>
            </w:r>
            <w:r w:rsidR="006B0C87">
              <w:rPr>
                <w:rFonts w:ascii="Arial" w:hAnsi="Arial" w:cs="Arial"/>
              </w:rPr>
              <w:t xml:space="preserve">and </w:t>
            </w:r>
            <w:r w:rsidRPr="00D14770" w:rsidR="004872AC">
              <w:rPr>
                <w:rFonts w:ascii="Arial" w:hAnsi="Arial" w:cs="Arial"/>
              </w:rPr>
              <w:t>shift</w:t>
            </w:r>
            <w:r w:rsidR="00C259CA">
              <w:rPr>
                <w:rFonts w:ascii="Arial" w:hAnsi="Arial" w:cs="Arial"/>
              </w:rPr>
              <w:t>ing</w:t>
            </w:r>
            <w:r w:rsidRPr="00D14770" w:rsidR="004872AC">
              <w:rPr>
                <w:rFonts w:ascii="Arial" w:hAnsi="Arial" w:cs="Arial"/>
              </w:rPr>
              <w:t xml:space="preserve"> </w:t>
            </w:r>
            <w:r w:rsidR="002E2A51">
              <w:rPr>
                <w:rFonts w:ascii="Arial" w:hAnsi="Arial" w:cs="Arial"/>
              </w:rPr>
              <w:t xml:space="preserve">partial </w:t>
            </w:r>
            <w:proofErr w:type="gramStart"/>
            <w:r w:rsidR="00AE1C60">
              <w:rPr>
                <w:rFonts w:ascii="Arial" w:hAnsi="Arial" w:cs="Arial"/>
              </w:rPr>
              <w:t>views</w:t>
            </w:r>
            <w:proofErr w:type="gramEnd"/>
          </w:p>
          <w:p w:rsidRPr="007E3BB9" w:rsidR="00E02A6C" w:rsidP="6102737A" w:rsidRDefault="00E02A6C" w14:paraId="20F20366" w14:textId="0F7A7533">
            <w:pPr>
              <w:pStyle w:val="ListParagraph"/>
              <w:numPr>
                <w:ilvl w:val="0"/>
                <w:numId w:val="20"/>
              </w:numPr>
              <w:ind/>
              <w:rPr>
                <w:rFonts w:ascii="Arial" w:hAnsi="Arial" w:cs="Arial"/>
              </w:rPr>
            </w:pPr>
            <w:r w:rsidRPr="6102737A" w:rsidR="789EEEFA">
              <w:rPr>
                <w:rFonts w:ascii="Arial" w:hAnsi="Arial" w:cs="Arial"/>
              </w:rPr>
              <w:t xml:space="preserve">Used </w:t>
            </w:r>
            <w:r w:rsidRPr="6102737A" w:rsidR="580960F8">
              <w:rPr>
                <w:rFonts w:ascii="Arial" w:hAnsi="Arial" w:cs="Arial"/>
                <w:b w:val="1"/>
                <w:bCs w:val="1"/>
              </w:rPr>
              <w:t>Selenium</w:t>
            </w:r>
            <w:r w:rsidRPr="6102737A" w:rsidR="580960F8">
              <w:rPr>
                <w:rFonts w:ascii="Arial" w:hAnsi="Arial" w:cs="Arial"/>
              </w:rPr>
              <w:t xml:space="preserve"> </w:t>
            </w:r>
            <w:r w:rsidRPr="6102737A" w:rsidR="789EEEFA">
              <w:rPr>
                <w:rFonts w:ascii="Arial" w:hAnsi="Arial" w:cs="Arial"/>
              </w:rPr>
              <w:t xml:space="preserve">to implement </w:t>
            </w:r>
            <w:r w:rsidRPr="6102737A" w:rsidR="0D9CA07A">
              <w:rPr>
                <w:rFonts w:ascii="Arial" w:hAnsi="Arial" w:cs="Arial"/>
              </w:rPr>
              <w:t xml:space="preserve">automation test </w:t>
            </w:r>
            <w:r w:rsidRPr="6102737A" w:rsidR="580960F8">
              <w:rPr>
                <w:rFonts w:ascii="Arial" w:hAnsi="Arial" w:cs="Arial"/>
              </w:rPr>
              <w:t>suite</w:t>
            </w:r>
            <w:r w:rsidRPr="6102737A" w:rsidR="0D9CA07A">
              <w:rPr>
                <w:rFonts w:ascii="Arial" w:hAnsi="Arial" w:cs="Arial"/>
              </w:rPr>
              <w:t xml:space="preserve"> </w:t>
            </w:r>
            <w:r w:rsidRPr="6102737A" w:rsidR="17DC1A2F">
              <w:rPr>
                <w:rFonts w:ascii="Arial" w:hAnsi="Arial" w:cs="Arial"/>
              </w:rPr>
              <w:t>that</w:t>
            </w:r>
            <w:r w:rsidRPr="6102737A" w:rsidR="3DC1BA14">
              <w:rPr>
                <w:rFonts w:ascii="Arial" w:hAnsi="Arial" w:cs="Arial"/>
              </w:rPr>
              <w:t xml:space="preserve"> build</w:t>
            </w:r>
            <w:r w:rsidRPr="6102737A" w:rsidR="1A9EBD94">
              <w:rPr>
                <w:rFonts w:ascii="Arial" w:hAnsi="Arial" w:cs="Arial"/>
              </w:rPr>
              <w:t xml:space="preserve">s </w:t>
            </w:r>
            <w:r w:rsidRPr="6102737A" w:rsidR="3A4A72DE">
              <w:rPr>
                <w:rFonts w:ascii="Arial" w:hAnsi="Arial" w:cs="Arial"/>
              </w:rPr>
              <w:t xml:space="preserve">test </w:t>
            </w:r>
            <w:r w:rsidRPr="6102737A" w:rsidR="3DC1BA14">
              <w:rPr>
                <w:rFonts w:ascii="Arial" w:hAnsi="Arial" w:cs="Arial"/>
              </w:rPr>
              <w:t>scripts</w:t>
            </w:r>
            <w:r w:rsidRPr="6102737A" w:rsidR="3A4A72DE">
              <w:rPr>
                <w:rFonts w:ascii="Arial" w:hAnsi="Arial" w:cs="Arial"/>
              </w:rPr>
              <w:t xml:space="preserve"> for patient portal, </w:t>
            </w:r>
            <w:r w:rsidRPr="6102737A" w:rsidR="0B872762">
              <w:rPr>
                <w:rFonts w:ascii="Arial" w:hAnsi="Arial" w:cs="Arial"/>
              </w:rPr>
              <w:t>s</w:t>
            </w:r>
            <w:r w:rsidRPr="6102737A" w:rsidR="3A4A72DE">
              <w:rPr>
                <w:rFonts w:ascii="Arial" w:hAnsi="Arial" w:cs="Arial"/>
              </w:rPr>
              <w:t>taff portal, dashboard,</w:t>
            </w:r>
            <w:r w:rsidRPr="6102737A" w:rsidR="74B50FCB">
              <w:rPr>
                <w:rFonts w:ascii="Arial" w:hAnsi="Arial" w:cs="Arial"/>
              </w:rPr>
              <w:t xml:space="preserve"> and critical </w:t>
            </w:r>
            <w:r w:rsidRPr="6102737A" w:rsidR="74B50FCB">
              <w:rPr>
                <w:rFonts w:ascii="Arial" w:hAnsi="Arial" w:cs="Arial"/>
              </w:rPr>
              <w:t>project</w:t>
            </w:r>
            <w:r w:rsidRPr="6102737A" w:rsidR="2B8FAF98">
              <w:rPr>
                <w:rFonts w:ascii="Arial" w:hAnsi="Arial" w:cs="Arial"/>
              </w:rPr>
              <w:t>s</w:t>
            </w:r>
          </w:p>
        </w:tc>
      </w:tr>
      <w:tr w:rsidR="6102737A" w:rsidTr="11A1ABB8" w14:paraId="7C81F04F">
        <w:trPr>
          <w:trHeight w:val="334"/>
        </w:trPr>
        <w:tc>
          <w:tcPr>
            <w:tcW w:w="9990" w:type="dxa"/>
            <w:tcBorders>
              <w:top w:val="nil"/>
              <w:bottom w:val="single" w:color="000000" w:themeColor="text1" w:sz="4" w:space="0"/>
            </w:tcBorders>
            <w:tcMar/>
          </w:tcPr>
          <w:p w:rsidR="0BA48837" w:rsidP="6102737A" w:rsidRDefault="0BA48837" w14:paraId="452F0B50" w14:textId="046D06CF">
            <w:pPr>
              <w:pStyle w:val="Normal"/>
              <w:spacing w:beforeLines="100" w:beforeAutospacing="off" w:line="276" w:lineRule="auto"/>
              <w:ind w:leftChars="0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6102737A" w:rsidR="0BA4883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PERSONAL PROJECT</w:t>
            </w:r>
          </w:p>
        </w:tc>
      </w:tr>
      <w:tr w:rsidR="6102737A" w:rsidTr="11A1ABB8" w14:paraId="69A3928B">
        <w:trPr>
          <w:trHeight w:val="334"/>
        </w:trPr>
        <w:tc>
          <w:tcPr>
            <w:tcW w:w="9990" w:type="dxa"/>
            <w:tcBorders>
              <w:top w:val="single" w:color="000000" w:themeColor="text1" w:sz="4"/>
              <w:left w:val="none" w:color="000000" w:themeColor="text1" w:sz="4"/>
              <w:bottom w:val="none" w:color="000000" w:themeColor="text1" w:sz="4" w:space="0"/>
              <w:right w:val="none" w:color="000000" w:themeColor="text1" w:sz="4"/>
            </w:tcBorders>
            <w:tcMar/>
          </w:tcPr>
          <w:p w:rsidR="0BA48837" w:rsidP="6102737A" w:rsidRDefault="0BA48837" w14:paraId="04776E78" w14:textId="18D4AD3E">
            <w:pPr>
              <w:pStyle w:val="Normal"/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6102737A" w:rsidR="0BA4883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Stock Watch</w:t>
            </w:r>
            <w:r w:rsidRPr="6102737A" w:rsidR="4040E538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, </w:t>
            </w:r>
            <w:r w:rsidRPr="6102737A" w:rsidR="4040E538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December 2023</w:t>
            </w:r>
            <w:r w:rsidRPr="6102737A" w:rsidR="364CFEEB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– </w:t>
            </w:r>
            <w:r w:rsidRPr="6102737A" w:rsidR="4040E538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present</w:t>
            </w:r>
            <w:r w:rsidRPr="6102737A" w:rsidR="364CFEEB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(</w:t>
            </w:r>
            <w:hyperlink r:id="R80ae71d09f884c52">
              <w:r w:rsidRPr="6102737A" w:rsidR="364CFEEB">
                <w:rPr>
                  <w:rStyle w:val="Hyperlink"/>
                  <w:rFonts w:ascii="Arial" w:hAnsi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https://github.com/constantlyTiTi/StockWatch</w:t>
              </w:r>
            </w:hyperlink>
            <w:r w:rsidRPr="6102737A" w:rsidR="364CFEEB">
              <w:rPr>
                <w:rFonts w:ascii="Arial" w:hAnsi="Arial" w:cs="Arial"/>
                <w:b w:val="0"/>
                <w:bCs w:val="0"/>
                <w:i w:val="1"/>
                <w:iCs w:val="1"/>
                <w:sz w:val="22"/>
                <w:szCs w:val="22"/>
              </w:rPr>
              <w:t>)</w:t>
            </w:r>
          </w:p>
          <w:p w:rsidR="6EC367F3" w:rsidP="6102737A" w:rsidRDefault="6EC367F3" w14:paraId="5D0D4085" w14:textId="337F5B27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Lines="0" w:beforeAutospacing="off" w:afterLines="0" w:afterAutospacing="off" w:line="259" w:lineRule="auto"/>
              <w:ind w:left="677" w:rightChars="0" w:hanging="360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6102737A" w:rsidR="6EC367F3">
              <w:rPr>
                <w:rFonts w:ascii="Arial" w:hAnsi="Arial" w:cs="Arial"/>
                <w:noProof w:val="0"/>
                <w:lang w:val="en-US"/>
              </w:rPr>
              <w:t>Developed a high-performance backend system using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 xml:space="preserve"> Spring Boot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 integrated with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 xml:space="preserve"> Apache Kafka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 for enhanced real-time processing capabilities.</w:t>
            </w:r>
          </w:p>
          <w:p w:rsidR="6EC367F3" w:rsidP="6102737A" w:rsidRDefault="6EC367F3" w14:paraId="38EDA031" w14:textId="119FBA92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Lines="0" w:beforeAutospacing="off" w:afterLines="0" w:afterAutospacing="off" w:line="259" w:lineRule="auto"/>
              <w:ind w:left="677" w:rightChars="0" w:hanging="360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Established and configured an Apache Kafka environment seamlessly using 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 xml:space="preserve">Docker 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>containers, ensuring a robust and scalable foundation for data processing.</w:t>
            </w:r>
          </w:p>
          <w:p w:rsidR="6EC367F3" w:rsidP="6102737A" w:rsidRDefault="6EC367F3" w14:paraId="627E80A8" w14:textId="38391186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Lines="0" w:beforeAutospacing="off" w:afterLines="0" w:afterAutospacing="off" w:line="259" w:lineRule="auto"/>
              <w:ind w:left="677" w:rightChars="0" w:hanging="360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Constructed a dynamic frontend 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>utilizing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 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>Next.js, Node.js,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 and 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 xml:space="preserve">WebSocket 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>technologies to create an interactive and responsive user interface.</w:t>
            </w:r>
          </w:p>
          <w:p w:rsidR="6EC367F3" w:rsidP="6102737A" w:rsidRDefault="6EC367F3" w14:paraId="53C6DCB9" w14:textId="0786BA5A">
            <w:pPr>
              <w:pStyle w:val="ListParagraph"/>
              <w:numPr>
                <w:ilvl w:val="0"/>
                <w:numId w:val="26"/>
              </w:numPr>
              <w:suppressLineNumbers w:val="0"/>
              <w:bidi w:val="0"/>
              <w:spacing w:beforeLines="0" w:beforeAutospacing="off" w:afterLines="0" w:afterAutospacing="off" w:line="259" w:lineRule="auto"/>
              <w:ind w:left="677" w:rightChars="0" w:hanging="360"/>
              <w:jc w:val="left"/>
              <w:rPr>
                <w:rFonts w:ascii="Arial" w:hAnsi="Arial" w:cs="Arial"/>
                <w:noProof w:val="0"/>
                <w:lang w:val="en-US"/>
              </w:rPr>
            </w:pP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Implemented real-time data retrieval from </w:t>
            </w:r>
            <w:r w:rsidRPr="6102737A" w:rsidR="6EC367F3">
              <w:rPr>
                <w:rFonts w:ascii="Arial" w:hAnsi="Arial" w:cs="Arial"/>
                <w:b w:val="1"/>
                <w:bCs w:val="1"/>
                <w:noProof w:val="0"/>
                <w:lang w:val="en-US"/>
              </w:rPr>
              <w:t>third-party APIs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, enhancing the application's ability to 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>provide</w:t>
            </w:r>
            <w:r w:rsidRPr="6102737A" w:rsidR="6EC367F3">
              <w:rPr>
                <w:rFonts w:ascii="Arial" w:hAnsi="Arial" w:cs="Arial"/>
                <w:noProof w:val="0"/>
                <w:lang w:val="en-US"/>
              </w:rPr>
              <w:t xml:space="preserve"> up-to-the-minute information for an improved user experience.</w:t>
            </w:r>
          </w:p>
        </w:tc>
      </w:tr>
      <w:tr w:rsidRPr="00D2692F" w:rsidR="00D54993" w:rsidTr="11A1ABB8" w14:paraId="152A1D7D" w14:textId="77777777">
        <w:trPr>
          <w:trHeight w:val="334"/>
        </w:trPr>
        <w:tc>
          <w:tcPr>
            <w:tcW w:w="9990" w:type="dxa"/>
            <w:tcBorders>
              <w:top w:val="none" w:color="000000" w:themeColor="text1" w:sz="4"/>
              <w:bottom w:val="single" w:color="000000" w:themeColor="text1" w:sz="4" w:space="0"/>
            </w:tcBorders>
            <w:tcMar/>
          </w:tcPr>
          <w:p w:rsidRPr="00D2692F" w:rsidR="00D54993" w:rsidP="00634814" w:rsidRDefault="00D54993" w14:paraId="73C98617" w14:textId="359C31AB">
            <w:pPr>
              <w:spacing w:before="24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sz w:val="22"/>
                <w:szCs w:val="22"/>
              </w:rPr>
              <w:t>EDUCATION</w:t>
            </w:r>
          </w:p>
        </w:tc>
      </w:tr>
      <w:tr w:rsidRPr="00D2692F" w:rsidR="00D54993" w:rsidTr="11A1ABB8" w14:paraId="6A567182" w14:textId="77777777">
        <w:trPr>
          <w:trHeight w:val="1152"/>
        </w:trPr>
        <w:tc>
          <w:tcPr>
            <w:tcW w:w="9990" w:type="dxa"/>
            <w:tcBorders>
              <w:top w:val="single" w:color="000000" w:themeColor="text1" w:sz="4" w:space="0"/>
              <w:bottom w:val="nil"/>
            </w:tcBorders>
            <w:tcMar/>
          </w:tcPr>
          <w:p w:rsidRPr="00D2692F" w:rsidR="00D54993" w:rsidP="00DD074B" w:rsidRDefault="00D54993" w14:paraId="442A3F64" w14:textId="7777777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bCs/>
                <w:sz w:val="22"/>
                <w:szCs w:val="22"/>
              </w:rPr>
              <w:t>Centennial College</w:t>
            </w:r>
            <w:r w:rsidRPr="00D2692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2692F">
              <w:rPr>
                <w:rFonts w:ascii="Arial" w:hAnsi="Arial" w:cs="Arial"/>
                <w:i/>
                <w:iCs/>
                <w:sz w:val="22"/>
                <w:szCs w:val="22"/>
              </w:rPr>
              <w:t>2022</w:t>
            </w:r>
          </w:p>
          <w:p w:rsidR="00731022" w:rsidP="6102737A" w:rsidRDefault="00731022" w14:paraId="042C0A3E" w14:textId="58ACFCE0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6102737A" w:rsidR="3E003242">
              <w:rPr>
                <w:rFonts w:ascii="Arial" w:hAnsi="Arial" w:cs="Arial"/>
                <w:sz w:val="22"/>
                <w:szCs w:val="22"/>
              </w:rPr>
              <w:t xml:space="preserve">Advanced Diploma (High </w:t>
            </w:r>
            <w:r w:rsidRPr="6102737A" w:rsidR="09FC19FE">
              <w:rPr>
                <w:rFonts w:ascii="Arial" w:hAnsi="Arial" w:cs="Arial"/>
                <w:sz w:val="22"/>
                <w:szCs w:val="22"/>
              </w:rPr>
              <w:t>Hono</w:t>
            </w:r>
            <w:r w:rsidRPr="6102737A" w:rsidR="3F487208">
              <w:rPr>
                <w:rFonts w:ascii="Arial" w:hAnsi="Arial" w:cs="Arial"/>
                <w:sz w:val="22"/>
                <w:szCs w:val="22"/>
              </w:rPr>
              <w:t>u</w:t>
            </w:r>
            <w:r w:rsidRPr="6102737A" w:rsidR="09FC19FE">
              <w:rPr>
                <w:rFonts w:ascii="Arial" w:hAnsi="Arial" w:cs="Arial"/>
                <w:sz w:val="22"/>
                <w:szCs w:val="22"/>
              </w:rPr>
              <w:t>rs</w:t>
            </w:r>
            <w:r w:rsidRPr="6102737A" w:rsidR="3E003242">
              <w:rPr>
                <w:rFonts w:ascii="Arial" w:hAnsi="Arial" w:cs="Arial"/>
                <w:sz w:val="22"/>
                <w:szCs w:val="22"/>
              </w:rPr>
              <w:t xml:space="preserve">), </w:t>
            </w:r>
            <w:r w:rsidRPr="6102737A" w:rsidR="3E00324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Software Engineering Technology (Co-op)</w:t>
            </w:r>
          </w:p>
          <w:p w:rsidR="00731022" w:rsidP="00731022" w:rsidRDefault="00731022" w14:paraId="11A28307" w14:textId="33068CE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731022">
              <w:rPr>
                <w:rFonts w:ascii="Arial" w:hAnsi="Arial" w:cs="Arial"/>
                <w:b/>
                <w:bCs/>
                <w:sz w:val="22"/>
                <w:szCs w:val="22"/>
              </w:rPr>
              <w:t>Aston University</w:t>
            </w:r>
            <w:r w:rsidRPr="006A4B2E">
              <w:rPr>
                <w:rFonts w:ascii="Arial" w:hAnsi="Arial" w:cs="Arial"/>
                <w:i/>
                <w:iCs/>
                <w:sz w:val="22"/>
                <w:szCs w:val="22"/>
              </w:rPr>
              <w:t>, 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13</w:t>
            </w:r>
          </w:p>
          <w:p w:rsidRPr="00D2692F" w:rsidR="00D54993" w:rsidP="00D54993" w:rsidRDefault="00D54993" w14:paraId="4F2C1B11" w14:textId="6A2B6CB5">
            <w:pPr>
              <w:rPr>
                <w:rFonts w:ascii="Arial" w:hAnsi="Arial" w:cs="Arial"/>
                <w:sz w:val="22"/>
                <w:szCs w:val="22"/>
              </w:rPr>
            </w:pPr>
            <w:r w:rsidRPr="6102737A" w:rsidR="170C57BA">
              <w:rPr>
                <w:rFonts w:ascii="Arial" w:hAnsi="Arial" w:cs="Arial"/>
                <w:sz w:val="22"/>
                <w:szCs w:val="22"/>
              </w:rPr>
              <w:t>Master</w:t>
            </w:r>
            <w:r w:rsidRPr="6102737A" w:rsidR="170C57BA">
              <w:rPr>
                <w:rFonts w:ascii="Arial" w:hAnsi="Arial" w:cs="Arial"/>
                <w:sz w:val="22"/>
                <w:szCs w:val="22"/>
              </w:rPr>
              <w:t xml:space="preserve"> of Science</w:t>
            </w:r>
          </w:p>
          <w:p w:rsidR="00634814" w:rsidP="00D54993" w:rsidRDefault="00D54993" w14:paraId="5A97A960" w14:textId="61183B0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Shenyang Pharmaceutical </w:t>
            </w:r>
            <w:r w:rsidRPr="00633354">
              <w:rPr>
                <w:rFonts w:ascii="Arial" w:hAnsi="Arial" w:cs="Arial"/>
                <w:b/>
                <w:bCs/>
                <w:sz w:val="22"/>
                <w:szCs w:val="22"/>
              </w:rPr>
              <w:t>University</w:t>
            </w:r>
            <w:r w:rsidRPr="006A4B2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</w:t>
            </w:r>
            <w:r w:rsidRPr="006A4B2E" w:rsidR="006A4B2E">
              <w:rPr>
                <w:rFonts w:ascii="Arial" w:hAnsi="Arial" w:cs="Arial"/>
                <w:i/>
                <w:iCs/>
                <w:sz w:val="22"/>
                <w:szCs w:val="22"/>
              </w:rPr>
              <w:t>2009</w:t>
            </w:r>
          </w:p>
          <w:p w:rsidRPr="002D4BA6" w:rsidR="0021716E" w:rsidP="00D54993" w:rsidRDefault="00634814" w14:paraId="219849DD" w14:textId="3C3890CF">
            <w:pPr>
              <w:rPr>
                <w:rFonts w:ascii="Arial" w:hAnsi="Arial" w:cs="Arial"/>
                <w:sz w:val="22"/>
                <w:szCs w:val="22"/>
              </w:rPr>
            </w:pPr>
            <w:r w:rsidRPr="00634814">
              <w:rPr>
                <w:rFonts w:ascii="Arial" w:hAnsi="Arial" w:cs="Arial"/>
                <w:sz w:val="22"/>
                <w:szCs w:val="22"/>
              </w:rPr>
              <w:t>Bachelor of Science</w:t>
            </w:r>
          </w:p>
        </w:tc>
      </w:tr>
      <w:tr w:rsidRPr="00D2692F" w:rsidR="00D54993" w:rsidTr="11A1ABB8" w14:paraId="4177E961" w14:textId="77777777">
        <w:trPr>
          <w:trHeight w:val="244"/>
        </w:trPr>
        <w:tc>
          <w:tcPr>
            <w:tcW w:w="9990" w:type="dxa"/>
            <w:tcBorders>
              <w:top w:val="nil"/>
              <w:bottom w:val="single" w:color="auto" w:sz="4" w:space="0"/>
            </w:tcBorders>
            <w:tcMar/>
          </w:tcPr>
          <w:p w:rsidRPr="00D2692F" w:rsidR="00D54993" w:rsidP="00634814" w:rsidRDefault="00D54993" w14:paraId="24007AE8" w14:textId="111BEEE5">
            <w:pPr>
              <w:spacing w:before="24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2692F">
              <w:rPr>
                <w:rFonts w:ascii="Arial" w:hAnsi="Arial" w:cs="Arial"/>
                <w:b/>
                <w:bCs/>
                <w:sz w:val="22"/>
                <w:szCs w:val="22"/>
              </w:rPr>
              <w:t>SKILLS</w:t>
            </w:r>
          </w:p>
        </w:tc>
      </w:tr>
      <w:tr w:rsidRPr="00D2692F" w:rsidR="00D54993" w:rsidTr="11A1ABB8" w14:paraId="46A6BE0E" w14:textId="77777777">
        <w:trPr>
          <w:trHeight w:val="1107"/>
        </w:trPr>
        <w:tc>
          <w:tcPr>
            <w:tcW w:w="9990" w:type="dxa"/>
            <w:tcBorders>
              <w:top w:val="single" w:color="auto" w:sz="4" w:space="0"/>
              <w:bottom w:val="nil"/>
            </w:tcBorders>
            <w:tcMar/>
          </w:tcPr>
          <w:p w:rsidRPr="003A5241" w:rsidR="00D54993" w:rsidP="00DD074B" w:rsidRDefault="00D54993" w14:paraId="5CACC8AD" w14:textId="3F3A278C">
            <w:pPr>
              <w:pStyle w:val="ListParagraph"/>
              <w:numPr>
                <w:ilvl w:val="0"/>
                <w:numId w:val="21"/>
              </w:numPr>
              <w:spacing w:before="120"/>
              <w:ind w:left="432"/>
              <w:rPr>
                <w:rFonts w:ascii="Arial" w:hAnsi="Arial" w:cs="Arial"/>
              </w:rPr>
            </w:pPr>
            <w:r w:rsidRPr="003A5241">
              <w:rPr>
                <w:rFonts w:ascii="Arial" w:hAnsi="Arial" w:cs="Arial"/>
                <w:b/>
                <w:bCs/>
              </w:rPr>
              <w:t>Languages:</w:t>
            </w:r>
            <w:r w:rsidRPr="003A5241">
              <w:rPr>
                <w:rFonts w:ascii="Arial" w:hAnsi="Arial" w:cs="Arial"/>
              </w:rPr>
              <w:t xml:space="preserve"> Java, Kotlin, C# (.NET), JavaScript, </w:t>
            </w:r>
            <w:proofErr w:type="spellStart"/>
            <w:r w:rsidRPr="003A5241">
              <w:rPr>
                <w:rFonts w:ascii="Arial" w:hAnsi="Arial" w:cs="Arial"/>
              </w:rPr>
              <w:t>GraphQL</w:t>
            </w:r>
            <w:proofErr w:type="spellEnd"/>
          </w:p>
          <w:p w:rsidRPr="003A5241" w:rsidR="00D54993" w:rsidP="00D54993" w:rsidRDefault="00D54993" w14:paraId="5B13CD46" w14:textId="51ECAEC0">
            <w:pPr>
              <w:pStyle w:val="ListParagraph"/>
              <w:numPr>
                <w:ilvl w:val="0"/>
                <w:numId w:val="21"/>
              </w:numPr>
              <w:ind w:left="435"/>
              <w:rPr>
                <w:rFonts w:ascii="Arial" w:hAnsi="Arial" w:cs="Arial"/>
              </w:rPr>
            </w:pPr>
            <w:r w:rsidRPr="003A5241">
              <w:rPr>
                <w:rFonts w:ascii="Arial" w:hAnsi="Arial" w:cs="Arial"/>
                <w:b/>
                <w:bCs/>
              </w:rPr>
              <w:t>Frameworks/Libraries:</w:t>
            </w:r>
            <w:r w:rsidRPr="003A5241">
              <w:rPr>
                <w:rFonts w:ascii="Arial" w:hAnsi="Arial" w:cs="Arial"/>
              </w:rPr>
              <w:t xml:space="preserve"> ASP.NET</w:t>
            </w:r>
            <w:r w:rsidRPr="003A5241">
              <w:rPr>
                <w:rFonts w:hint="eastAsia" w:ascii="Arial" w:hAnsi="Arial" w:cs="Arial"/>
              </w:rPr>
              <w:t>,</w:t>
            </w:r>
            <w:r w:rsidRPr="003A5241">
              <w:rPr>
                <w:rFonts w:ascii="Arial" w:hAnsi="Arial" w:cs="Arial"/>
              </w:rPr>
              <w:t xml:space="preserve"> React, Node.js, Spring, Selenium, </w:t>
            </w:r>
            <w:proofErr w:type="gramStart"/>
            <w:r w:rsidRPr="003A5241">
              <w:rPr>
                <w:rFonts w:ascii="Arial" w:hAnsi="Arial" w:cs="Arial"/>
              </w:rPr>
              <w:t>jQuery</w:t>
            </w:r>
            <w:proofErr w:type="gramEnd"/>
          </w:p>
          <w:p w:rsidRPr="003A5241" w:rsidR="00D54993" w:rsidP="00D54993" w:rsidRDefault="00D54993" w14:paraId="3040F293" w14:textId="7145FCBC">
            <w:pPr>
              <w:pStyle w:val="ListParagraph"/>
              <w:numPr>
                <w:ilvl w:val="0"/>
                <w:numId w:val="21"/>
              </w:numPr>
              <w:ind w:left="435"/>
              <w:rPr>
                <w:rFonts w:ascii="Arial" w:hAnsi="Arial" w:cs="Arial"/>
              </w:rPr>
            </w:pPr>
            <w:r w:rsidRPr="003A5241">
              <w:rPr>
                <w:rFonts w:ascii="Arial" w:hAnsi="Arial" w:cs="Arial"/>
                <w:b/>
                <w:bCs/>
              </w:rPr>
              <w:t>DBMS/Servers:</w:t>
            </w:r>
            <w:r w:rsidRPr="003A5241">
              <w:rPr>
                <w:rFonts w:ascii="Arial" w:hAnsi="Arial" w:cs="Arial"/>
              </w:rPr>
              <w:t xml:space="preserve"> SQL Server, AWS, Firebase</w:t>
            </w:r>
          </w:p>
        </w:tc>
      </w:tr>
    </w:tbl>
    <w:p w:rsidRPr="00634814" w:rsidR="001062AD" w:rsidP="00634814" w:rsidRDefault="001062AD" w14:paraId="17AE46BF" w14:textId="77777777">
      <w:pPr>
        <w:rPr>
          <w:rFonts w:ascii="Arial" w:hAnsi="Arial" w:cs="Arial"/>
          <w:b/>
          <w:bCs/>
          <w:sz w:val="2"/>
          <w:szCs w:val="2"/>
        </w:rPr>
      </w:pPr>
    </w:p>
    <w:sectPr w:rsidRPr="00634814" w:rsidR="001062AD" w:rsidSect="0002322A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283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246" w:rsidRDefault="00965246" w14:paraId="1F9E588E" w14:textId="77777777">
      <w:r>
        <w:separator/>
      </w:r>
    </w:p>
  </w:endnote>
  <w:endnote w:type="continuationSeparator" w:id="0">
    <w:p w:rsidR="00965246" w:rsidRDefault="00965246" w14:paraId="65F427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413FC" w:rsidR="00666372" w:rsidP="000A5DE2" w:rsidRDefault="00666372" w14:paraId="6B5EE9F4" w14:textId="1B14329D">
    <w:pPr>
      <w:pBdr>
        <w:top w:val="single" w:color="auto" w:sz="4" w:space="1"/>
      </w:pBdr>
      <w:rPr>
        <w:rFonts w:ascii="Arial" w:hAnsi="Arial" w:cs="Arial"/>
        <w:sz w:val="16"/>
        <w:szCs w:val="16"/>
      </w:rPr>
    </w:pPr>
  </w:p>
  <w:p w:rsidRPr="00F12004" w:rsidR="00ED2C3A" w:rsidP="00F12004" w:rsidRDefault="00666372" w14:paraId="6B5EE9F5" w14:textId="6BE4FF6E">
    <w:pPr>
      <w:tabs>
        <w:tab w:val="right" w:pos="9360"/>
      </w:tabs>
      <w:rPr>
        <w:rFonts w:ascii="Arial" w:hAnsi="Arial" w:cs="Arial"/>
        <w:sz w:val="16"/>
        <w:szCs w:val="16"/>
      </w:rPr>
    </w:pPr>
    <w:r w:rsidRPr="004413FC">
      <w:rPr>
        <w:rFonts w:ascii="Arial" w:hAnsi="Arial" w:cs="Arial"/>
        <w:sz w:val="16"/>
        <w:szCs w:val="16"/>
      </w:rPr>
      <w:tab/>
    </w:r>
    <w:r w:rsidRPr="004413FC">
      <w:rPr>
        <w:rFonts w:ascii="Arial" w:hAnsi="Arial" w:cs="Arial"/>
        <w:sz w:val="16"/>
        <w:szCs w:val="16"/>
      </w:rPr>
      <w:t xml:space="preserve">Page </w:t>
    </w:r>
    <w:r w:rsidRPr="004413FC" w:rsidR="003078E6">
      <w:rPr>
        <w:rFonts w:ascii="Arial" w:hAnsi="Arial" w:cs="Arial"/>
        <w:sz w:val="16"/>
        <w:szCs w:val="16"/>
      </w:rPr>
      <w:fldChar w:fldCharType="begin"/>
    </w:r>
    <w:r w:rsidRPr="004413FC">
      <w:rPr>
        <w:rFonts w:ascii="Arial" w:hAnsi="Arial" w:cs="Arial"/>
        <w:sz w:val="16"/>
        <w:szCs w:val="16"/>
      </w:rPr>
      <w:instrText xml:space="preserve"> PAGE </w:instrText>
    </w:r>
    <w:r w:rsidRPr="004413FC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2</w:t>
    </w:r>
    <w:r w:rsidRPr="004413FC" w:rsidR="003078E6">
      <w:rPr>
        <w:rFonts w:ascii="Arial" w:hAnsi="Arial" w:cs="Arial"/>
        <w:sz w:val="16"/>
        <w:szCs w:val="16"/>
      </w:rPr>
      <w:fldChar w:fldCharType="end"/>
    </w:r>
    <w:r w:rsidRPr="004413FC">
      <w:rPr>
        <w:rFonts w:ascii="Arial" w:hAnsi="Arial" w:cs="Arial"/>
        <w:sz w:val="16"/>
        <w:szCs w:val="16"/>
      </w:rPr>
      <w:t xml:space="preserve"> of </w:t>
    </w:r>
    <w:r w:rsidRPr="004413FC" w:rsidR="003078E6">
      <w:rPr>
        <w:rFonts w:ascii="Arial" w:hAnsi="Arial" w:cs="Arial"/>
        <w:sz w:val="16"/>
        <w:szCs w:val="16"/>
      </w:rPr>
      <w:fldChar w:fldCharType="begin"/>
    </w:r>
    <w:r w:rsidRPr="004413FC">
      <w:rPr>
        <w:rFonts w:ascii="Arial" w:hAnsi="Arial" w:cs="Arial"/>
        <w:sz w:val="16"/>
        <w:szCs w:val="16"/>
      </w:rPr>
      <w:instrText xml:space="preserve"> NUMPAGES  </w:instrText>
    </w:r>
    <w:r w:rsidRPr="004413FC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3</w:t>
    </w:r>
    <w:r w:rsidRPr="004413FC" w:rsidR="003078E6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2004" w:rsidR="00666372" w:rsidP="00F12004" w:rsidRDefault="00666372" w14:paraId="6B5EE9F7" w14:textId="77777777">
    <w:pPr>
      <w:pBdr>
        <w:top w:val="single" w:color="auto" w:sz="4" w:space="1"/>
      </w:pBdr>
      <w:jc w:val="center"/>
      <w:rPr>
        <w:rFonts w:ascii="Arial" w:hAnsi="Arial" w:cs="Arial"/>
        <w:sz w:val="16"/>
        <w:szCs w:val="16"/>
      </w:rPr>
    </w:pPr>
    <w:r w:rsidRPr="00F12004">
      <w:rPr>
        <w:rFonts w:ascii="Arial" w:hAnsi="Arial" w:cs="Arial"/>
        <w:sz w:val="16"/>
        <w:szCs w:val="16"/>
      </w:rPr>
      <w:t>Confidential</w:t>
    </w:r>
  </w:p>
  <w:p w:rsidRPr="00F12004" w:rsidR="00B31FB5" w:rsidP="00F12004" w:rsidRDefault="00196703" w14:paraId="6B5EE9F8" w14:textId="77777777">
    <w:pPr>
      <w:tabs>
        <w:tab w:val="right" w:pos="9360"/>
      </w:tabs>
      <w:rPr>
        <w:rFonts w:ascii="Arial" w:hAnsi="Arial" w:cs="Arial"/>
        <w:sz w:val="16"/>
        <w:szCs w:val="16"/>
      </w:rPr>
    </w:pPr>
    <w:r w:rsidRPr="00F12004">
      <w:rPr>
        <w:rFonts w:ascii="Arial" w:hAnsi="Arial" w:cs="Arial"/>
        <w:sz w:val="16"/>
        <w:szCs w:val="16"/>
      </w:rPr>
      <w:t>POL-</w:t>
    </w:r>
    <w:r w:rsidRPr="00F12004" w:rsidR="00666372">
      <w:rPr>
        <w:rFonts w:ascii="Arial" w:hAnsi="Arial" w:cs="Arial"/>
        <w:sz w:val="16"/>
        <w:szCs w:val="16"/>
      </w:rPr>
      <w:t>CORP</w:t>
    </w:r>
    <w:r w:rsidRPr="00F12004" w:rsidR="00B31FB5">
      <w:rPr>
        <w:rFonts w:ascii="Arial" w:hAnsi="Arial" w:cs="Arial"/>
        <w:sz w:val="16"/>
        <w:szCs w:val="16"/>
      </w:rPr>
      <w:t>-</w:t>
    </w:r>
    <w:r w:rsidRPr="00F12004">
      <w:rPr>
        <w:rFonts w:ascii="Arial" w:hAnsi="Arial" w:cs="Arial"/>
        <w:sz w:val="16"/>
        <w:szCs w:val="16"/>
      </w:rPr>
      <w:t>0</w:t>
    </w:r>
    <w:r w:rsidR="002C021B">
      <w:rPr>
        <w:rFonts w:ascii="Arial" w:hAnsi="Arial" w:cs="Arial"/>
        <w:sz w:val="16"/>
        <w:szCs w:val="16"/>
      </w:rPr>
      <w:t>17</w:t>
    </w:r>
    <w:r w:rsidRPr="00F12004">
      <w:rPr>
        <w:rFonts w:ascii="Arial" w:hAnsi="Arial" w:cs="Arial"/>
        <w:sz w:val="16"/>
        <w:szCs w:val="16"/>
      </w:rPr>
      <w:t>-AD-01-01</w:t>
    </w:r>
    <w:r w:rsidRPr="00F12004" w:rsidR="00B31FB5">
      <w:rPr>
        <w:rFonts w:ascii="Arial" w:hAnsi="Arial" w:cs="Arial"/>
        <w:sz w:val="16"/>
        <w:szCs w:val="16"/>
      </w:rPr>
      <w:tab/>
    </w:r>
    <w:r w:rsidRPr="00F12004" w:rsidR="00B31FB5">
      <w:rPr>
        <w:rFonts w:ascii="Arial" w:hAnsi="Arial" w:cs="Arial"/>
        <w:sz w:val="16"/>
        <w:szCs w:val="16"/>
      </w:rPr>
      <w:t xml:space="preserve">Page </w:t>
    </w:r>
    <w:r w:rsidRPr="00F12004" w:rsidR="003078E6">
      <w:rPr>
        <w:rFonts w:ascii="Arial" w:hAnsi="Arial" w:cs="Arial"/>
        <w:sz w:val="16"/>
        <w:szCs w:val="16"/>
      </w:rPr>
      <w:fldChar w:fldCharType="begin"/>
    </w:r>
    <w:r w:rsidRPr="00F12004" w:rsidR="00B31FB5">
      <w:rPr>
        <w:rFonts w:ascii="Arial" w:hAnsi="Arial" w:cs="Arial"/>
        <w:sz w:val="16"/>
        <w:szCs w:val="16"/>
      </w:rPr>
      <w:instrText xml:space="preserve"> PAGE </w:instrText>
    </w:r>
    <w:r w:rsidRPr="00F12004" w:rsidR="003078E6">
      <w:rPr>
        <w:rFonts w:ascii="Arial" w:hAnsi="Arial" w:cs="Arial"/>
        <w:sz w:val="16"/>
        <w:szCs w:val="16"/>
      </w:rPr>
      <w:fldChar w:fldCharType="separate"/>
    </w:r>
    <w:r w:rsidR="009B3941">
      <w:rPr>
        <w:rFonts w:ascii="Arial" w:hAnsi="Arial" w:cs="Arial"/>
        <w:noProof/>
        <w:sz w:val="16"/>
        <w:szCs w:val="16"/>
      </w:rPr>
      <w:t>1</w:t>
    </w:r>
    <w:r w:rsidRPr="00F12004" w:rsidR="003078E6">
      <w:rPr>
        <w:rFonts w:ascii="Arial" w:hAnsi="Arial" w:cs="Arial"/>
        <w:sz w:val="16"/>
        <w:szCs w:val="16"/>
      </w:rPr>
      <w:fldChar w:fldCharType="end"/>
    </w:r>
    <w:r w:rsidRPr="00F12004" w:rsidR="00B31FB5">
      <w:rPr>
        <w:rFonts w:ascii="Arial" w:hAnsi="Arial" w:cs="Arial"/>
        <w:sz w:val="16"/>
        <w:szCs w:val="16"/>
      </w:rPr>
      <w:t xml:space="preserve"> of </w:t>
    </w:r>
    <w:r w:rsidRPr="00F12004" w:rsidR="003078E6">
      <w:rPr>
        <w:rFonts w:ascii="Arial" w:hAnsi="Arial" w:cs="Arial"/>
        <w:sz w:val="16"/>
        <w:szCs w:val="16"/>
      </w:rPr>
      <w:fldChar w:fldCharType="begin"/>
    </w:r>
    <w:r w:rsidRPr="00F12004" w:rsidR="00B31FB5">
      <w:rPr>
        <w:rFonts w:ascii="Arial" w:hAnsi="Arial" w:cs="Arial"/>
        <w:sz w:val="16"/>
        <w:szCs w:val="16"/>
      </w:rPr>
      <w:instrText xml:space="preserve"> NUMPAGES  </w:instrText>
    </w:r>
    <w:r w:rsidRPr="00F12004" w:rsidR="003078E6">
      <w:rPr>
        <w:rFonts w:ascii="Arial" w:hAnsi="Arial" w:cs="Arial"/>
        <w:sz w:val="16"/>
        <w:szCs w:val="16"/>
      </w:rPr>
      <w:fldChar w:fldCharType="separate"/>
    </w:r>
    <w:r w:rsidR="00DD4377">
      <w:rPr>
        <w:rFonts w:ascii="Arial" w:hAnsi="Arial" w:cs="Arial"/>
        <w:noProof/>
        <w:sz w:val="16"/>
        <w:szCs w:val="16"/>
      </w:rPr>
      <w:t>3</w:t>
    </w:r>
    <w:r w:rsidRPr="00F12004" w:rsidR="003078E6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246" w:rsidRDefault="00965246" w14:paraId="03AC2955" w14:textId="77777777">
      <w:r>
        <w:separator/>
      </w:r>
    </w:p>
  </w:footnote>
  <w:footnote w:type="continuationSeparator" w:id="0">
    <w:p w:rsidR="00965246" w:rsidRDefault="00965246" w14:paraId="4C35C3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90" w:type="dxa"/>
      <w:tblBorders>
        <w:top w:val="none" w:color="auto" w:sz="0" w:space="0"/>
        <w:left w:val="none" w:color="auto" w:sz="0" w:space="0"/>
        <w:bottom w:val="double" w:color="auto" w:sz="4" w:space="0"/>
        <w:right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990"/>
    </w:tblGrid>
    <w:tr w:rsidRPr="00E84957" w:rsidR="003F565E" w:rsidTr="1A01967E" w14:paraId="45493B88" w14:textId="77777777">
      <w:trPr>
        <w:trHeight w:val="716"/>
      </w:trPr>
      <w:tc>
        <w:tcPr>
          <w:tcW w:w="9990" w:type="dxa"/>
          <w:tcMar/>
        </w:tcPr>
        <w:p w:rsidRPr="0010292C" w:rsidR="003F565E" w:rsidP="1A01967E" w:rsidRDefault="003F565E" w14:paraId="44D702B6" w14:textId="4881E819">
          <w:pPr>
            <w:spacing w:line="276" w:lineRule="auto"/>
            <w:rPr>
              <w:rFonts w:ascii="Arial" w:hAnsi="Arial" w:cs="Arial"/>
              <w:sz w:val="32"/>
              <w:szCs w:val="32"/>
            </w:rPr>
          </w:pPr>
          <w:r w:rsidRPr="1A01967E" w:rsidR="1A01967E">
            <w:rPr>
              <w:rFonts w:ascii="Arial" w:hAnsi="Arial" w:cs="Arial"/>
              <w:b w:val="1"/>
              <w:bCs w:val="1"/>
              <w:sz w:val="32"/>
              <w:szCs w:val="32"/>
              <w:lang w:eastAsia="en-US"/>
            </w:rPr>
            <w:t>Ting Li</w:t>
          </w:r>
        </w:p>
        <w:p w:rsidRPr="00FC7813" w:rsidR="00BA345B" w:rsidP="003B1786" w:rsidRDefault="003F565E" w14:paraId="0DB5E890" w14:textId="6096BF9D">
          <w:pPr>
            <w:rPr>
              <w:rStyle w:val="Hyperlink"/>
              <w:color w:val="000000" w:themeColor="text1"/>
              <w:sz w:val="20"/>
              <w:szCs w:val="20"/>
              <w:u w:val="none"/>
            </w:rPr>
          </w:pPr>
          <w:r w:rsidRPr="001A5F70">
            <w:rPr>
              <w:rFonts w:ascii="Arial" w:hAnsi="Arial" w:cs="Arial"/>
              <w:sz w:val="20"/>
              <w:szCs w:val="20"/>
            </w:rPr>
            <w:t>647-467-1633 |</w:t>
          </w:r>
          <w:r w:rsidR="00633354">
            <w:rPr>
              <w:rFonts w:ascii="Arial" w:hAnsi="Arial" w:cs="Arial"/>
              <w:sz w:val="20"/>
              <w:szCs w:val="20"/>
            </w:rPr>
            <w:t xml:space="preserve"> </w:t>
          </w:r>
          <w:hyperlink w:history="1" r:id="rId1">
            <w:r w:rsidRPr="0018360B" w:rsidR="00633354">
              <w:rPr>
                <w:rStyle w:val="Hyperlink"/>
                <w:rFonts w:ascii="Arial" w:hAnsi="Arial" w:cs="Arial"/>
                <w:sz w:val="20"/>
                <w:szCs w:val="20"/>
                <w:lang w:eastAsia="en-US"/>
              </w:rPr>
              <w:t>mycentryting@gmail.com</w:t>
            </w:r>
          </w:hyperlink>
          <w:r w:rsidRPr="001A5F70" w:rsidR="003B1786">
            <w:rPr>
              <w:rStyle w:val="Hyperlink"/>
              <w:rFonts w:ascii="Arial" w:hAnsi="Arial" w:cs="Arial"/>
              <w:sz w:val="20"/>
              <w:szCs w:val="20"/>
              <w:lang w:eastAsia="en-US"/>
            </w:rPr>
            <w:t xml:space="preserve"> </w:t>
          </w:r>
          <w:r w:rsidRPr="001A5F70" w:rsidR="003B1786">
            <w:rPr>
              <w:rStyle w:val="Hyperlink"/>
              <w:color w:val="000000" w:themeColor="text1"/>
              <w:sz w:val="20"/>
              <w:szCs w:val="20"/>
              <w:u w:val="none"/>
            </w:rPr>
            <w:t xml:space="preserve">| </w:t>
          </w:r>
          <w:hyperlink w:history="1" r:id="rId2">
            <w:r w:rsidR="00633354">
              <w:rPr>
                <w:rStyle w:val="Hyperlink"/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633354">
              <w:rPr>
                <w:rStyle w:val="Hyperlink"/>
                <w:rFonts w:ascii="Arial" w:hAnsi="Arial" w:cs="Arial"/>
                <w:sz w:val="20"/>
                <w:szCs w:val="20"/>
              </w:rPr>
              <w:t>constantlyTiTi</w:t>
            </w:r>
            <w:proofErr w:type="spellEnd"/>
          </w:hyperlink>
          <w:r w:rsidRPr="001A5F70" w:rsidR="00D54993">
            <w:rPr>
              <w:rStyle w:val="Hyperlink"/>
              <w:rFonts w:ascii="Arial" w:hAnsi="Arial" w:cs="Arial"/>
              <w:sz w:val="20"/>
              <w:szCs w:val="20"/>
              <w:lang w:eastAsia="en-US"/>
            </w:rPr>
            <w:t xml:space="preserve"> </w:t>
          </w:r>
          <w:r w:rsidRPr="001A5F70" w:rsidR="00D54993">
            <w:rPr>
              <w:rStyle w:val="Hyperlink"/>
              <w:color w:val="000000" w:themeColor="text1"/>
              <w:sz w:val="20"/>
              <w:szCs w:val="20"/>
              <w:u w:val="none"/>
            </w:rPr>
            <w:t xml:space="preserve">| </w:t>
          </w:r>
          <w:hyperlink w:history="1" r:id="rId3">
            <w:r w:rsidR="00633354">
              <w:rPr>
                <w:rStyle w:val="Hyperlink"/>
                <w:rFonts w:ascii="Arial" w:hAnsi="Arial" w:cs="Arial"/>
                <w:sz w:val="20"/>
                <w:szCs w:val="20"/>
              </w:rPr>
              <w:t>linkedin.com/in/ting-li-7a4b0270/</w:t>
            </w:r>
          </w:hyperlink>
          <w:r w:rsidR="00FC7813">
            <w:rPr>
              <w:rStyle w:val="Hyperlink"/>
              <w:rFonts w:ascii="Arial" w:hAnsi="Arial" w:cs="Arial"/>
              <w:color w:val="000000" w:themeColor="text1"/>
              <w:sz w:val="20"/>
              <w:szCs w:val="20"/>
              <w:u w:val="none"/>
            </w:rPr>
            <w:t xml:space="preserve"> </w:t>
          </w:r>
        </w:p>
        <w:p w:rsidRPr="003B1786" w:rsidR="00D54993" w:rsidP="003B1786" w:rsidRDefault="00D54993" w14:paraId="6EA98A55" w14:textId="4D88A1D9">
          <w:pPr>
            <w:rPr>
              <w:rFonts w:ascii="Arial" w:hAnsi="Arial" w:cs="Arial"/>
              <w:sz w:val="20"/>
              <w:szCs w:val="20"/>
              <w:lang w:eastAsia="en-US"/>
            </w:rPr>
          </w:pPr>
        </w:p>
      </w:tc>
    </w:tr>
  </w:tbl>
  <w:p w:rsidRPr="00CE6A66" w:rsidR="001062AD" w:rsidP="001062AD" w:rsidRDefault="001062AD" w14:paraId="36861E98" w14:textId="37B63523">
    <w:pPr>
      <w:rPr>
        <w:rFonts w:ascii="Arial" w:hAnsi="Arial" w:cs="Arial"/>
        <w:sz w:val="10"/>
        <w:szCs w:val="10"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1FB5" w:rsidP="00AF211C" w:rsidRDefault="009B3941" w14:paraId="6B5EE9F6" w14:textId="55EA379F">
    <w:pPr>
      <w:pStyle w:val="Header"/>
      <w:spacing w:after="120"/>
    </w:pPr>
    <w:r>
      <w:t>Ting Li</w:t>
    </w:r>
    <w:r>
      <w:ptab w:alignment="center" w:relativeTo="margin" w:leader="none"/>
    </w:r>
    <w:r>
      <w:t>Tel:647-467-1633</w:t>
    </w:r>
    <w:r>
      <w:ptab w:alignment="right" w:relativeTo="margin" w:leader="none"/>
    </w:r>
    <w:proofErr w:type="gramStart"/>
    <w:r>
      <w:t>E-mail:mycentry1986@sina.com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5965b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00D8146A"/>
    <w:multiLevelType w:val="hybridMultilevel"/>
    <w:tmpl w:val="C1741D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A66A72"/>
    <w:multiLevelType w:val="multilevel"/>
    <w:tmpl w:val="A95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5164"/>
    <w:multiLevelType w:val="hybridMultilevel"/>
    <w:tmpl w:val="4A9A80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5273CD"/>
    <w:multiLevelType w:val="hybridMultilevel"/>
    <w:tmpl w:val="0A04BF72"/>
    <w:lvl w:ilvl="0" w:tplc="F18870BA">
      <w:numFmt w:val="bullet"/>
      <w:lvlText w:val="-"/>
      <w:lvlJc w:val="left"/>
      <w:pPr>
        <w:ind w:left="677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4" w15:restartNumberingAfterBreak="0">
    <w:nsid w:val="07CE0856"/>
    <w:multiLevelType w:val="hybridMultilevel"/>
    <w:tmpl w:val="DBD63DB6"/>
    <w:lvl w:ilvl="0" w:tplc="04090001">
      <w:start w:val="1"/>
      <w:numFmt w:val="bullet"/>
      <w:lvlText w:val=""/>
      <w:lvlJc w:val="left"/>
      <w:pPr>
        <w:ind w:left="6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5" w15:restartNumberingAfterBreak="0">
    <w:nsid w:val="105C5362"/>
    <w:multiLevelType w:val="hybridMultilevel"/>
    <w:tmpl w:val="2AFC7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952899"/>
    <w:multiLevelType w:val="hybridMultilevel"/>
    <w:tmpl w:val="EC2A96DE"/>
    <w:lvl w:ilvl="0" w:tplc="577EF642">
      <w:numFmt w:val="bullet"/>
      <w:lvlText w:val="-"/>
      <w:lvlJc w:val="left"/>
      <w:pPr>
        <w:ind w:left="677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hint="default" w:ascii="Wingdings" w:hAnsi="Wingdings"/>
      </w:rPr>
    </w:lvl>
  </w:abstractNum>
  <w:abstractNum w:abstractNumId="7" w15:restartNumberingAfterBreak="0">
    <w:nsid w:val="22913BC3"/>
    <w:multiLevelType w:val="hybridMultilevel"/>
    <w:tmpl w:val="C52A9096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</w:rPr>
    </w:lvl>
  </w:abstractNum>
  <w:abstractNum w:abstractNumId="8" w15:restartNumberingAfterBreak="0">
    <w:nsid w:val="23BF118B"/>
    <w:multiLevelType w:val="hybridMultilevel"/>
    <w:tmpl w:val="8654A46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F158CD"/>
    <w:multiLevelType w:val="multilevel"/>
    <w:tmpl w:val="D80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A9B3EE3"/>
    <w:multiLevelType w:val="hybridMultilevel"/>
    <w:tmpl w:val="AD10D97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F83588"/>
    <w:multiLevelType w:val="hybridMultilevel"/>
    <w:tmpl w:val="9F006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1312A"/>
    <w:multiLevelType w:val="hybridMultilevel"/>
    <w:tmpl w:val="9F1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9D0CCB"/>
    <w:multiLevelType w:val="hybridMultilevel"/>
    <w:tmpl w:val="DB30656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F24C0A"/>
    <w:multiLevelType w:val="hybridMultilevel"/>
    <w:tmpl w:val="52D65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CFA5FE2"/>
    <w:multiLevelType w:val="hybridMultilevel"/>
    <w:tmpl w:val="4B04582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513542"/>
    <w:multiLevelType w:val="hybridMultilevel"/>
    <w:tmpl w:val="DF0C85D2"/>
    <w:lvl w:ilvl="0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17" w15:restartNumberingAfterBreak="0">
    <w:nsid w:val="51404736"/>
    <w:multiLevelType w:val="hybridMultilevel"/>
    <w:tmpl w:val="93E40FD6"/>
    <w:lvl w:ilvl="0" w:tplc="D452CC06">
      <w:start w:val="4"/>
      <w:numFmt w:val="bullet"/>
      <w:lvlText w:val="-"/>
      <w:lvlJc w:val="left"/>
      <w:pPr>
        <w:ind w:left="673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hint="default" w:ascii="Wingdings" w:hAnsi="Wingdings"/>
      </w:rPr>
    </w:lvl>
  </w:abstractNum>
  <w:abstractNum w:abstractNumId="18" w15:restartNumberingAfterBreak="0">
    <w:nsid w:val="53E1366C"/>
    <w:multiLevelType w:val="hybridMultilevel"/>
    <w:tmpl w:val="192C060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FF4CC9"/>
    <w:multiLevelType w:val="hybridMultilevel"/>
    <w:tmpl w:val="062E58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B52B44"/>
    <w:multiLevelType w:val="hybridMultilevel"/>
    <w:tmpl w:val="065C7A5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F76B91"/>
    <w:multiLevelType w:val="hybridMultilevel"/>
    <w:tmpl w:val="E9A4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5AC35A8"/>
    <w:multiLevelType w:val="hybridMultilevel"/>
    <w:tmpl w:val="68E0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1737"/>
    <w:multiLevelType w:val="hybridMultilevel"/>
    <w:tmpl w:val="C18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4"/>
  </w:num>
  <w:num w:numId="1" w16cid:durableId="1183395978">
    <w:abstractNumId w:val="7"/>
  </w:num>
  <w:num w:numId="2" w16cid:durableId="68540628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2563232">
    <w:abstractNumId w:val="22"/>
  </w:num>
  <w:num w:numId="4" w16cid:durableId="21832823">
    <w:abstractNumId w:val="16"/>
  </w:num>
  <w:num w:numId="5" w16cid:durableId="1426069299">
    <w:abstractNumId w:val="12"/>
  </w:num>
  <w:num w:numId="6" w16cid:durableId="465004372">
    <w:abstractNumId w:val="5"/>
  </w:num>
  <w:num w:numId="7" w16cid:durableId="1324043008">
    <w:abstractNumId w:val="20"/>
  </w:num>
  <w:num w:numId="8" w16cid:durableId="1686706011">
    <w:abstractNumId w:val="13"/>
  </w:num>
  <w:num w:numId="9" w16cid:durableId="317654939">
    <w:abstractNumId w:val="23"/>
  </w:num>
  <w:num w:numId="10" w16cid:durableId="1194804906">
    <w:abstractNumId w:val="15"/>
  </w:num>
  <w:num w:numId="11" w16cid:durableId="611399450">
    <w:abstractNumId w:val="19"/>
  </w:num>
  <w:num w:numId="12" w16cid:durableId="1016274686">
    <w:abstractNumId w:val="10"/>
  </w:num>
  <w:num w:numId="13" w16cid:durableId="1029716445">
    <w:abstractNumId w:val="8"/>
  </w:num>
  <w:num w:numId="14" w16cid:durableId="988244520">
    <w:abstractNumId w:val="2"/>
  </w:num>
  <w:num w:numId="15" w16cid:durableId="1240750468">
    <w:abstractNumId w:val="18"/>
  </w:num>
  <w:num w:numId="16" w16cid:durableId="1147236769">
    <w:abstractNumId w:val="14"/>
  </w:num>
  <w:num w:numId="17" w16cid:durableId="1136800364">
    <w:abstractNumId w:val="6"/>
  </w:num>
  <w:num w:numId="18" w16cid:durableId="1671132617">
    <w:abstractNumId w:val="3"/>
  </w:num>
  <w:num w:numId="19" w16cid:durableId="1891763114">
    <w:abstractNumId w:val="17"/>
  </w:num>
  <w:num w:numId="20" w16cid:durableId="922106628">
    <w:abstractNumId w:val="4"/>
  </w:num>
  <w:num w:numId="21" w16cid:durableId="338045878">
    <w:abstractNumId w:val="11"/>
  </w:num>
  <w:num w:numId="22" w16cid:durableId="150102429">
    <w:abstractNumId w:val="9"/>
  </w:num>
  <w:num w:numId="23" w16cid:durableId="1915315953">
    <w:abstractNumId w:val="0"/>
  </w:num>
  <w:num w:numId="24" w16cid:durableId="25913231">
    <w:abstractNumId w:val="1"/>
  </w:num>
  <w:num w:numId="25" w16cid:durableId="1092436034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formatting="1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47"/>
    <w:rsid w:val="000015FA"/>
    <w:rsid w:val="00001F87"/>
    <w:rsid w:val="00003483"/>
    <w:rsid w:val="0000362B"/>
    <w:rsid w:val="000057AF"/>
    <w:rsid w:val="000067BB"/>
    <w:rsid w:val="000070BB"/>
    <w:rsid w:val="0000779C"/>
    <w:rsid w:val="00007A80"/>
    <w:rsid w:val="00010C3D"/>
    <w:rsid w:val="00012928"/>
    <w:rsid w:val="00013742"/>
    <w:rsid w:val="0001782F"/>
    <w:rsid w:val="00017AC2"/>
    <w:rsid w:val="00020CBE"/>
    <w:rsid w:val="000227B6"/>
    <w:rsid w:val="0002320B"/>
    <w:rsid w:val="0002322A"/>
    <w:rsid w:val="000232C8"/>
    <w:rsid w:val="0002564D"/>
    <w:rsid w:val="000309EB"/>
    <w:rsid w:val="0003388E"/>
    <w:rsid w:val="00033A07"/>
    <w:rsid w:val="000353DE"/>
    <w:rsid w:val="000370AC"/>
    <w:rsid w:val="00037CF1"/>
    <w:rsid w:val="000442F7"/>
    <w:rsid w:val="0004659A"/>
    <w:rsid w:val="00047D69"/>
    <w:rsid w:val="00054051"/>
    <w:rsid w:val="000546A9"/>
    <w:rsid w:val="000552AD"/>
    <w:rsid w:val="0005587B"/>
    <w:rsid w:val="00055AC0"/>
    <w:rsid w:val="00057872"/>
    <w:rsid w:val="00057CEB"/>
    <w:rsid w:val="00057F95"/>
    <w:rsid w:val="00060FB4"/>
    <w:rsid w:val="00061F25"/>
    <w:rsid w:val="00062C04"/>
    <w:rsid w:val="0006367F"/>
    <w:rsid w:val="0006408F"/>
    <w:rsid w:val="00066A35"/>
    <w:rsid w:val="00067518"/>
    <w:rsid w:val="000725B1"/>
    <w:rsid w:val="00072731"/>
    <w:rsid w:val="00075F4C"/>
    <w:rsid w:val="00080439"/>
    <w:rsid w:val="00083E28"/>
    <w:rsid w:val="00084A55"/>
    <w:rsid w:val="000857C9"/>
    <w:rsid w:val="00091C85"/>
    <w:rsid w:val="0009214B"/>
    <w:rsid w:val="00096698"/>
    <w:rsid w:val="0009721B"/>
    <w:rsid w:val="00097B39"/>
    <w:rsid w:val="000A4156"/>
    <w:rsid w:val="000A47B9"/>
    <w:rsid w:val="000A48AE"/>
    <w:rsid w:val="000A5DE2"/>
    <w:rsid w:val="000B0FEF"/>
    <w:rsid w:val="000B2F23"/>
    <w:rsid w:val="000B3613"/>
    <w:rsid w:val="000B4FC8"/>
    <w:rsid w:val="000B6827"/>
    <w:rsid w:val="000C01DF"/>
    <w:rsid w:val="000C0668"/>
    <w:rsid w:val="000C48DD"/>
    <w:rsid w:val="000C7850"/>
    <w:rsid w:val="000D0E63"/>
    <w:rsid w:val="000D1240"/>
    <w:rsid w:val="000D1D40"/>
    <w:rsid w:val="000D6CB9"/>
    <w:rsid w:val="000D7567"/>
    <w:rsid w:val="000D7B35"/>
    <w:rsid w:val="000D7B79"/>
    <w:rsid w:val="000E1D57"/>
    <w:rsid w:val="000E21CD"/>
    <w:rsid w:val="000E246E"/>
    <w:rsid w:val="000E43D4"/>
    <w:rsid w:val="000E518A"/>
    <w:rsid w:val="000E6B3A"/>
    <w:rsid w:val="000F1BDC"/>
    <w:rsid w:val="000F295A"/>
    <w:rsid w:val="000F2B13"/>
    <w:rsid w:val="000F3549"/>
    <w:rsid w:val="000F3DB8"/>
    <w:rsid w:val="000F5EC9"/>
    <w:rsid w:val="000F770E"/>
    <w:rsid w:val="00100235"/>
    <w:rsid w:val="001005CF"/>
    <w:rsid w:val="0010112A"/>
    <w:rsid w:val="00102018"/>
    <w:rsid w:val="0010292C"/>
    <w:rsid w:val="00103D61"/>
    <w:rsid w:val="00105319"/>
    <w:rsid w:val="00105A2C"/>
    <w:rsid w:val="00106278"/>
    <w:rsid w:val="001062AD"/>
    <w:rsid w:val="00111A75"/>
    <w:rsid w:val="001153F7"/>
    <w:rsid w:val="001162E4"/>
    <w:rsid w:val="001209CF"/>
    <w:rsid w:val="00122542"/>
    <w:rsid w:val="00122CE2"/>
    <w:rsid w:val="00123941"/>
    <w:rsid w:val="00123D50"/>
    <w:rsid w:val="0012545C"/>
    <w:rsid w:val="001265A4"/>
    <w:rsid w:val="00127F9E"/>
    <w:rsid w:val="001315F3"/>
    <w:rsid w:val="001332F2"/>
    <w:rsid w:val="00134B9B"/>
    <w:rsid w:val="00135156"/>
    <w:rsid w:val="001357AE"/>
    <w:rsid w:val="00135B0C"/>
    <w:rsid w:val="00136E20"/>
    <w:rsid w:val="00137F23"/>
    <w:rsid w:val="0014116C"/>
    <w:rsid w:val="00142429"/>
    <w:rsid w:val="00144C86"/>
    <w:rsid w:val="0014520A"/>
    <w:rsid w:val="00145BA9"/>
    <w:rsid w:val="001469C4"/>
    <w:rsid w:val="00150FB8"/>
    <w:rsid w:val="0015220F"/>
    <w:rsid w:val="00152F07"/>
    <w:rsid w:val="0015302A"/>
    <w:rsid w:val="00153E1D"/>
    <w:rsid w:val="001552A8"/>
    <w:rsid w:val="00155B80"/>
    <w:rsid w:val="001571FC"/>
    <w:rsid w:val="00157AA7"/>
    <w:rsid w:val="00161A99"/>
    <w:rsid w:val="00161C05"/>
    <w:rsid w:val="00162DF7"/>
    <w:rsid w:val="00163008"/>
    <w:rsid w:val="00163EB4"/>
    <w:rsid w:val="0016502A"/>
    <w:rsid w:val="00165089"/>
    <w:rsid w:val="001652D5"/>
    <w:rsid w:val="00167B7B"/>
    <w:rsid w:val="00167B8D"/>
    <w:rsid w:val="0017060F"/>
    <w:rsid w:val="00170934"/>
    <w:rsid w:val="0017100F"/>
    <w:rsid w:val="0017255A"/>
    <w:rsid w:val="00173307"/>
    <w:rsid w:val="00173589"/>
    <w:rsid w:val="00173942"/>
    <w:rsid w:val="00181A77"/>
    <w:rsid w:val="00181C61"/>
    <w:rsid w:val="00182971"/>
    <w:rsid w:val="00183157"/>
    <w:rsid w:val="001847C1"/>
    <w:rsid w:val="001854A9"/>
    <w:rsid w:val="0018573D"/>
    <w:rsid w:val="001903D9"/>
    <w:rsid w:val="001922CD"/>
    <w:rsid w:val="001928E9"/>
    <w:rsid w:val="00193BED"/>
    <w:rsid w:val="00194B53"/>
    <w:rsid w:val="00195BFF"/>
    <w:rsid w:val="00196703"/>
    <w:rsid w:val="00196FAC"/>
    <w:rsid w:val="00197877"/>
    <w:rsid w:val="00197BDB"/>
    <w:rsid w:val="001A143D"/>
    <w:rsid w:val="001A1D85"/>
    <w:rsid w:val="001A2DCD"/>
    <w:rsid w:val="001A5800"/>
    <w:rsid w:val="001A5F70"/>
    <w:rsid w:val="001A7057"/>
    <w:rsid w:val="001B69D6"/>
    <w:rsid w:val="001C06C4"/>
    <w:rsid w:val="001C18E8"/>
    <w:rsid w:val="001C20AE"/>
    <w:rsid w:val="001C314B"/>
    <w:rsid w:val="001C5D32"/>
    <w:rsid w:val="001C6014"/>
    <w:rsid w:val="001C7A5C"/>
    <w:rsid w:val="001D1BFD"/>
    <w:rsid w:val="001D3B40"/>
    <w:rsid w:val="001D3DF2"/>
    <w:rsid w:val="001D576C"/>
    <w:rsid w:val="001D5F37"/>
    <w:rsid w:val="001D61C6"/>
    <w:rsid w:val="001E0444"/>
    <w:rsid w:val="001E1AE9"/>
    <w:rsid w:val="001E1E57"/>
    <w:rsid w:val="001E4AA1"/>
    <w:rsid w:val="001E513E"/>
    <w:rsid w:val="001E587F"/>
    <w:rsid w:val="001E7FF7"/>
    <w:rsid w:val="001F5443"/>
    <w:rsid w:val="001F589D"/>
    <w:rsid w:val="001F5DEC"/>
    <w:rsid w:val="001F6800"/>
    <w:rsid w:val="001F69D3"/>
    <w:rsid w:val="00201BD9"/>
    <w:rsid w:val="00201E39"/>
    <w:rsid w:val="002025BD"/>
    <w:rsid w:val="00202DBB"/>
    <w:rsid w:val="00206449"/>
    <w:rsid w:val="00206A7B"/>
    <w:rsid w:val="00210B8A"/>
    <w:rsid w:val="00210BA8"/>
    <w:rsid w:val="002126DF"/>
    <w:rsid w:val="002137F1"/>
    <w:rsid w:val="00216D44"/>
    <w:rsid w:val="0021716E"/>
    <w:rsid w:val="00217A73"/>
    <w:rsid w:val="002213E8"/>
    <w:rsid w:val="00227698"/>
    <w:rsid w:val="002277D9"/>
    <w:rsid w:val="00227BAE"/>
    <w:rsid w:val="002305EE"/>
    <w:rsid w:val="0023107E"/>
    <w:rsid w:val="00231784"/>
    <w:rsid w:val="00232A3B"/>
    <w:rsid w:val="00232CD2"/>
    <w:rsid w:val="00235234"/>
    <w:rsid w:val="0023531F"/>
    <w:rsid w:val="00241B86"/>
    <w:rsid w:val="002434B8"/>
    <w:rsid w:val="002438D2"/>
    <w:rsid w:val="0024494F"/>
    <w:rsid w:val="00245DA1"/>
    <w:rsid w:val="00245DA7"/>
    <w:rsid w:val="0024650F"/>
    <w:rsid w:val="0025052D"/>
    <w:rsid w:val="00250E88"/>
    <w:rsid w:val="00251658"/>
    <w:rsid w:val="00251E80"/>
    <w:rsid w:val="002522EA"/>
    <w:rsid w:val="002538CA"/>
    <w:rsid w:val="00257D72"/>
    <w:rsid w:val="0026178E"/>
    <w:rsid w:val="002624F3"/>
    <w:rsid w:val="002641B9"/>
    <w:rsid w:val="0026464A"/>
    <w:rsid w:val="00264A89"/>
    <w:rsid w:val="0026623D"/>
    <w:rsid w:val="00266CF3"/>
    <w:rsid w:val="00267207"/>
    <w:rsid w:val="00267F88"/>
    <w:rsid w:val="0027131B"/>
    <w:rsid w:val="00271F80"/>
    <w:rsid w:val="00273A84"/>
    <w:rsid w:val="00273F2D"/>
    <w:rsid w:val="0027497F"/>
    <w:rsid w:val="0027513A"/>
    <w:rsid w:val="0027596A"/>
    <w:rsid w:val="00276DAC"/>
    <w:rsid w:val="00276EB1"/>
    <w:rsid w:val="00281705"/>
    <w:rsid w:val="002818C1"/>
    <w:rsid w:val="00285191"/>
    <w:rsid w:val="00285EEF"/>
    <w:rsid w:val="0028706B"/>
    <w:rsid w:val="0029010A"/>
    <w:rsid w:val="00291B2B"/>
    <w:rsid w:val="0029204D"/>
    <w:rsid w:val="0029243D"/>
    <w:rsid w:val="0029285B"/>
    <w:rsid w:val="002A0079"/>
    <w:rsid w:val="002A2BE8"/>
    <w:rsid w:val="002A3699"/>
    <w:rsid w:val="002A56FB"/>
    <w:rsid w:val="002A5783"/>
    <w:rsid w:val="002A5855"/>
    <w:rsid w:val="002A7157"/>
    <w:rsid w:val="002A7BAB"/>
    <w:rsid w:val="002B0832"/>
    <w:rsid w:val="002B18D4"/>
    <w:rsid w:val="002B3FAD"/>
    <w:rsid w:val="002B3FD3"/>
    <w:rsid w:val="002B44D6"/>
    <w:rsid w:val="002B52CA"/>
    <w:rsid w:val="002B705F"/>
    <w:rsid w:val="002C01FB"/>
    <w:rsid w:val="002C021B"/>
    <w:rsid w:val="002C1695"/>
    <w:rsid w:val="002C21C4"/>
    <w:rsid w:val="002C33ED"/>
    <w:rsid w:val="002C3CBC"/>
    <w:rsid w:val="002C559D"/>
    <w:rsid w:val="002C6F43"/>
    <w:rsid w:val="002C79B1"/>
    <w:rsid w:val="002D0CB2"/>
    <w:rsid w:val="002D1C92"/>
    <w:rsid w:val="002D2D4E"/>
    <w:rsid w:val="002D4745"/>
    <w:rsid w:val="002D4BA6"/>
    <w:rsid w:val="002D63EF"/>
    <w:rsid w:val="002D7E73"/>
    <w:rsid w:val="002E0703"/>
    <w:rsid w:val="002E1B71"/>
    <w:rsid w:val="002E1E2A"/>
    <w:rsid w:val="002E1F06"/>
    <w:rsid w:val="002E2A51"/>
    <w:rsid w:val="002E2BFC"/>
    <w:rsid w:val="002E3930"/>
    <w:rsid w:val="002E3D65"/>
    <w:rsid w:val="002E6B55"/>
    <w:rsid w:val="002E751A"/>
    <w:rsid w:val="002F43D6"/>
    <w:rsid w:val="002F676C"/>
    <w:rsid w:val="002F794E"/>
    <w:rsid w:val="00300E90"/>
    <w:rsid w:val="0030183B"/>
    <w:rsid w:val="0030192C"/>
    <w:rsid w:val="00303749"/>
    <w:rsid w:val="003041E0"/>
    <w:rsid w:val="00304F78"/>
    <w:rsid w:val="00306103"/>
    <w:rsid w:val="00306206"/>
    <w:rsid w:val="003064D3"/>
    <w:rsid w:val="00307094"/>
    <w:rsid w:val="003078E6"/>
    <w:rsid w:val="00311B89"/>
    <w:rsid w:val="00312235"/>
    <w:rsid w:val="0031225A"/>
    <w:rsid w:val="00313851"/>
    <w:rsid w:val="00315F4C"/>
    <w:rsid w:val="00317450"/>
    <w:rsid w:val="00317B02"/>
    <w:rsid w:val="00317FC2"/>
    <w:rsid w:val="0032050C"/>
    <w:rsid w:val="003214CD"/>
    <w:rsid w:val="00322781"/>
    <w:rsid w:val="0032423F"/>
    <w:rsid w:val="00326AB0"/>
    <w:rsid w:val="00330777"/>
    <w:rsid w:val="00330902"/>
    <w:rsid w:val="00332A90"/>
    <w:rsid w:val="003376B5"/>
    <w:rsid w:val="003401F4"/>
    <w:rsid w:val="00340E8C"/>
    <w:rsid w:val="00342921"/>
    <w:rsid w:val="00345A9E"/>
    <w:rsid w:val="003460C9"/>
    <w:rsid w:val="0034623C"/>
    <w:rsid w:val="00347155"/>
    <w:rsid w:val="00350B4C"/>
    <w:rsid w:val="0035537C"/>
    <w:rsid w:val="00355F00"/>
    <w:rsid w:val="00356B31"/>
    <w:rsid w:val="0035789A"/>
    <w:rsid w:val="00361850"/>
    <w:rsid w:val="0036292A"/>
    <w:rsid w:val="003629E3"/>
    <w:rsid w:val="003639C2"/>
    <w:rsid w:val="0036471A"/>
    <w:rsid w:val="0036503B"/>
    <w:rsid w:val="00365694"/>
    <w:rsid w:val="00366654"/>
    <w:rsid w:val="0036745F"/>
    <w:rsid w:val="00371015"/>
    <w:rsid w:val="003742B7"/>
    <w:rsid w:val="00381D56"/>
    <w:rsid w:val="00383EDC"/>
    <w:rsid w:val="003846D0"/>
    <w:rsid w:val="0038728B"/>
    <w:rsid w:val="00387667"/>
    <w:rsid w:val="0039062E"/>
    <w:rsid w:val="0039552B"/>
    <w:rsid w:val="003979CD"/>
    <w:rsid w:val="003A0167"/>
    <w:rsid w:val="003A466F"/>
    <w:rsid w:val="003A5241"/>
    <w:rsid w:val="003A533A"/>
    <w:rsid w:val="003A6D9B"/>
    <w:rsid w:val="003A7582"/>
    <w:rsid w:val="003A7D7D"/>
    <w:rsid w:val="003B1786"/>
    <w:rsid w:val="003B1B8C"/>
    <w:rsid w:val="003B2A34"/>
    <w:rsid w:val="003B3975"/>
    <w:rsid w:val="003B6ABF"/>
    <w:rsid w:val="003B74EF"/>
    <w:rsid w:val="003B7B37"/>
    <w:rsid w:val="003B7C00"/>
    <w:rsid w:val="003C21DD"/>
    <w:rsid w:val="003C27C3"/>
    <w:rsid w:val="003C4B04"/>
    <w:rsid w:val="003C5FCA"/>
    <w:rsid w:val="003C6FBA"/>
    <w:rsid w:val="003C7410"/>
    <w:rsid w:val="003D004B"/>
    <w:rsid w:val="003D127A"/>
    <w:rsid w:val="003D14A5"/>
    <w:rsid w:val="003D57CF"/>
    <w:rsid w:val="003D6567"/>
    <w:rsid w:val="003D74F7"/>
    <w:rsid w:val="003E12C2"/>
    <w:rsid w:val="003E1EBA"/>
    <w:rsid w:val="003E37B1"/>
    <w:rsid w:val="003E4694"/>
    <w:rsid w:val="003E5168"/>
    <w:rsid w:val="003E64E3"/>
    <w:rsid w:val="003E7A7C"/>
    <w:rsid w:val="003E7AF4"/>
    <w:rsid w:val="003F0DA4"/>
    <w:rsid w:val="003F1089"/>
    <w:rsid w:val="003F21B7"/>
    <w:rsid w:val="003F3F47"/>
    <w:rsid w:val="003F541B"/>
    <w:rsid w:val="003F565E"/>
    <w:rsid w:val="004022DE"/>
    <w:rsid w:val="00402EA9"/>
    <w:rsid w:val="00404F3D"/>
    <w:rsid w:val="00405246"/>
    <w:rsid w:val="00405A5D"/>
    <w:rsid w:val="00406B48"/>
    <w:rsid w:val="004075C6"/>
    <w:rsid w:val="0040797E"/>
    <w:rsid w:val="00411383"/>
    <w:rsid w:val="00413A58"/>
    <w:rsid w:val="00415641"/>
    <w:rsid w:val="00415CF2"/>
    <w:rsid w:val="00415DAE"/>
    <w:rsid w:val="00415EEC"/>
    <w:rsid w:val="00416A33"/>
    <w:rsid w:val="00420408"/>
    <w:rsid w:val="00420486"/>
    <w:rsid w:val="00423181"/>
    <w:rsid w:val="00425812"/>
    <w:rsid w:val="00425A73"/>
    <w:rsid w:val="0042612A"/>
    <w:rsid w:val="00430594"/>
    <w:rsid w:val="00431C7D"/>
    <w:rsid w:val="00435D1E"/>
    <w:rsid w:val="00440996"/>
    <w:rsid w:val="00442E5B"/>
    <w:rsid w:val="00443D8F"/>
    <w:rsid w:val="004454AC"/>
    <w:rsid w:val="00450A60"/>
    <w:rsid w:val="004529C2"/>
    <w:rsid w:val="00452F83"/>
    <w:rsid w:val="00453528"/>
    <w:rsid w:val="004536F4"/>
    <w:rsid w:val="00456B68"/>
    <w:rsid w:val="00457E7B"/>
    <w:rsid w:val="004602C0"/>
    <w:rsid w:val="00460C18"/>
    <w:rsid w:val="004624E5"/>
    <w:rsid w:val="0046254D"/>
    <w:rsid w:val="004632A5"/>
    <w:rsid w:val="00463CEC"/>
    <w:rsid w:val="0046443E"/>
    <w:rsid w:val="00465872"/>
    <w:rsid w:val="00466FAD"/>
    <w:rsid w:val="0047184A"/>
    <w:rsid w:val="004730F8"/>
    <w:rsid w:val="00473539"/>
    <w:rsid w:val="0047377E"/>
    <w:rsid w:val="00476AA4"/>
    <w:rsid w:val="0048091C"/>
    <w:rsid w:val="00481856"/>
    <w:rsid w:val="004872AC"/>
    <w:rsid w:val="00487D74"/>
    <w:rsid w:val="004908D8"/>
    <w:rsid w:val="00490EF8"/>
    <w:rsid w:val="0049154E"/>
    <w:rsid w:val="00491AE9"/>
    <w:rsid w:val="00495547"/>
    <w:rsid w:val="004977A7"/>
    <w:rsid w:val="004A0865"/>
    <w:rsid w:val="004A10F8"/>
    <w:rsid w:val="004A3F6F"/>
    <w:rsid w:val="004A5831"/>
    <w:rsid w:val="004A66A7"/>
    <w:rsid w:val="004B2B18"/>
    <w:rsid w:val="004B3373"/>
    <w:rsid w:val="004B397D"/>
    <w:rsid w:val="004B6BF6"/>
    <w:rsid w:val="004B6FD0"/>
    <w:rsid w:val="004B754B"/>
    <w:rsid w:val="004B7B75"/>
    <w:rsid w:val="004C2BDA"/>
    <w:rsid w:val="004C5D36"/>
    <w:rsid w:val="004C7819"/>
    <w:rsid w:val="004D1F66"/>
    <w:rsid w:val="004D2974"/>
    <w:rsid w:val="004D4F8F"/>
    <w:rsid w:val="004D6D56"/>
    <w:rsid w:val="004E03F0"/>
    <w:rsid w:val="004E0ED3"/>
    <w:rsid w:val="004E1876"/>
    <w:rsid w:val="004E3531"/>
    <w:rsid w:val="004E6626"/>
    <w:rsid w:val="004E6B72"/>
    <w:rsid w:val="004E6F34"/>
    <w:rsid w:val="004F1DB3"/>
    <w:rsid w:val="004F3806"/>
    <w:rsid w:val="004F5A77"/>
    <w:rsid w:val="004F60E5"/>
    <w:rsid w:val="004F7B52"/>
    <w:rsid w:val="0050055B"/>
    <w:rsid w:val="00501EF5"/>
    <w:rsid w:val="005052C7"/>
    <w:rsid w:val="00505A30"/>
    <w:rsid w:val="00506474"/>
    <w:rsid w:val="00513718"/>
    <w:rsid w:val="0051409B"/>
    <w:rsid w:val="0051660E"/>
    <w:rsid w:val="0051775D"/>
    <w:rsid w:val="00517BC0"/>
    <w:rsid w:val="005200C0"/>
    <w:rsid w:val="005247C4"/>
    <w:rsid w:val="00524F9E"/>
    <w:rsid w:val="0052538D"/>
    <w:rsid w:val="00525DF2"/>
    <w:rsid w:val="00530E07"/>
    <w:rsid w:val="005316AE"/>
    <w:rsid w:val="0053193A"/>
    <w:rsid w:val="00533633"/>
    <w:rsid w:val="00533C5D"/>
    <w:rsid w:val="00534399"/>
    <w:rsid w:val="0053483F"/>
    <w:rsid w:val="00534977"/>
    <w:rsid w:val="0053511C"/>
    <w:rsid w:val="005446F7"/>
    <w:rsid w:val="00544844"/>
    <w:rsid w:val="005456DF"/>
    <w:rsid w:val="00550348"/>
    <w:rsid w:val="00550A30"/>
    <w:rsid w:val="00551512"/>
    <w:rsid w:val="0055275B"/>
    <w:rsid w:val="00557394"/>
    <w:rsid w:val="0056598F"/>
    <w:rsid w:val="00567F14"/>
    <w:rsid w:val="00570203"/>
    <w:rsid w:val="00570A1A"/>
    <w:rsid w:val="00571CF4"/>
    <w:rsid w:val="00571D1E"/>
    <w:rsid w:val="00571FDE"/>
    <w:rsid w:val="0057204E"/>
    <w:rsid w:val="005723FD"/>
    <w:rsid w:val="00572E21"/>
    <w:rsid w:val="00574641"/>
    <w:rsid w:val="00574F91"/>
    <w:rsid w:val="005778B5"/>
    <w:rsid w:val="00580AE2"/>
    <w:rsid w:val="0058294A"/>
    <w:rsid w:val="005839C0"/>
    <w:rsid w:val="005845E9"/>
    <w:rsid w:val="0058543B"/>
    <w:rsid w:val="00585762"/>
    <w:rsid w:val="005858A3"/>
    <w:rsid w:val="00585D1B"/>
    <w:rsid w:val="00586E15"/>
    <w:rsid w:val="0058757A"/>
    <w:rsid w:val="00592C6C"/>
    <w:rsid w:val="00595027"/>
    <w:rsid w:val="00595615"/>
    <w:rsid w:val="00595E96"/>
    <w:rsid w:val="00596646"/>
    <w:rsid w:val="005967C8"/>
    <w:rsid w:val="00596B2C"/>
    <w:rsid w:val="00597A22"/>
    <w:rsid w:val="005A083B"/>
    <w:rsid w:val="005A0AC4"/>
    <w:rsid w:val="005A0DB1"/>
    <w:rsid w:val="005A23C4"/>
    <w:rsid w:val="005A39E6"/>
    <w:rsid w:val="005A6B94"/>
    <w:rsid w:val="005A7640"/>
    <w:rsid w:val="005A7A84"/>
    <w:rsid w:val="005A7B15"/>
    <w:rsid w:val="005B0860"/>
    <w:rsid w:val="005B2B7C"/>
    <w:rsid w:val="005C0211"/>
    <w:rsid w:val="005C390B"/>
    <w:rsid w:val="005C394B"/>
    <w:rsid w:val="005C4A9C"/>
    <w:rsid w:val="005C4BD4"/>
    <w:rsid w:val="005C5200"/>
    <w:rsid w:val="005C56E1"/>
    <w:rsid w:val="005C7A2B"/>
    <w:rsid w:val="005C7D83"/>
    <w:rsid w:val="005D226A"/>
    <w:rsid w:val="005D2DC6"/>
    <w:rsid w:val="005D48D7"/>
    <w:rsid w:val="005D54E7"/>
    <w:rsid w:val="005E0FE2"/>
    <w:rsid w:val="005E360B"/>
    <w:rsid w:val="005E3B68"/>
    <w:rsid w:val="005E3CA7"/>
    <w:rsid w:val="005E47BC"/>
    <w:rsid w:val="005E4B99"/>
    <w:rsid w:val="005E6257"/>
    <w:rsid w:val="005F7AC5"/>
    <w:rsid w:val="005F7BBB"/>
    <w:rsid w:val="00600B6B"/>
    <w:rsid w:val="0060279F"/>
    <w:rsid w:val="0060394F"/>
    <w:rsid w:val="006041B6"/>
    <w:rsid w:val="006055E6"/>
    <w:rsid w:val="0060601F"/>
    <w:rsid w:val="00607EA8"/>
    <w:rsid w:val="0061294C"/>
    <w:rsid w:val="00613151"/>
    <w:rsid w:val="006135B1"/>
    <w:rsid w:val="00613626"/>
    <w:rsid w:val="0061461F"/>
    <w:rsid w:val="006153A9"/>
    <w:rsid w:val="00615D9C"/>
    <w:rsid w:val="00616DB8"/>
    <w:rsid w:val="00616EC3"/>
    <w:rsid w:val="00617A42"/>
    <w:rsid w:val="00620F52"/>
    <w:rsid w:val="00624CE3"/>
    <w:rsid w:val="00625AFE"/>
    <w:rsid w:val="0062701D"/>
    <w:rsid w:val="00627496"/>
    <w:rsid w:val="006318E9"/>
    <w:rsid w:val="00633354"/>
    <w:rsid w:val="00633FBD"/>
    <w:rsid w:val="006344BC"/>
    <w:rsid w:val="00634814"/>
    <w:rsid w:val="00634E03"/>
    <w:rsid w:val="006366FD"/>
    <w:rsid w:val="0063727D"/>
    <w:rsid w:val="0064040B"/>
    <w:rsid w:val="00640E1F"/>
    <w:rsid w:val="00642F6F"/>
    <w:rsid w:val="00643335"/>
    <w:rsid w:val="00643BAA"/>
    <w:rsid w:val="0064595F"/>
    <w:rsid w:val="00646456"/>
    <w:rsid w:val="00646E62"/>
    <w:rsid w:val="00650E36"/>
    <w:rsid w:val="00651B42"/>
    <w:rsid w:val="00652709"/>
    <w:rsid w:val="006529DB"/>
    <w:rsid w:val="006538FE"/>
    <w:rsid w:val="00653EDC"/>
    <w:rsid w:val="0065516C"/>
    <w:rsid w:val="0065696C"/>
    <w:rsid w:val="00660BC9"/>
    <w:rsid w:val="0066151F"/>
    <w:rsid w:val="00661D25"/>
    <w:rsid w:val="00663702"/>
    <w:rsid w:val="0066470D"/>
    <w:rsid w:val="0066608B"/>
    <w:rsid w:val="00666372"/>
    <w:rsid w:val="00670768"/>
    <w:rsid w:val="006724C6"/>
    <w:rsid w:val="00673B39"/>
    <w:rsid w:val="00676B13"/>
    <w:rsid w:val="00677243"/>
    <w:rsid w:val="00680372"/>
    <w:rsid w:val="006825A8"/>
    <w:rsid w:val="0068300D"/>
    <w:rsid w:val="00686C71"/>
    <w:rsid w:val="00687850"/>
    <w:rsid w:val="00696DFA"/>
    <w:rsid w:val="006A2294"/>
    <w:rsid w:val="006A2AD7"/>
    <w:rsid w:val="006A412C"/>
    <w:rsid w:val="006A42F9"/>
    <w:rsid w:val="006A4B2E"/>
    <w:rsid w:val="006A536A"/>
    <w:rsid w:val="006A57D3"/>
    <w:rsid w:val="006A798E"/>
    <w:rsid w:val="006B0C19"/>
    <w:rsid w:val="006B0C3F"/>
    <w:rsid w:val="006B0C87"/>
    <w:rsid w:val="006B1876"/>
    <w:rsid w:val="006B217B"/>
    <w:rsid w:val="006B2370"/>
    <w:rsid w:val="006B46BC"/>
    <w:rsid w:val="006B5113"/>
    <w:rsid w:val="006B62D3"/>
    <w:rsid w:val="006C156F"/>
    <w:rsid w:val="006C1748"/>
    <w:rsid w:val="006C216E"/>
    <w:rsid w:val="006C2954"/>
    <w:rsid w:val="006C3909"/>
    <w:rsid w:val="006C3CC3"/>
    <w:rsid w:val="006C3E58"/>
    <w:rsid w:val="006C4D43"/>
    <w:rsid w:val="006C62F4"/>
    <w:rsid w:val="006C6837"/>
    <w:rsid w:val="006C6E03"/>
    <w:rsid w:val="006D086D"/>
    <w:rsid w:val="006D0B31"/>
    <w:rsid w:val="006D20C8"/>
    <w:rsid w:val="006D3980"/>
    <w:rsid w:val="006D4157"/>
    <w:rsid w:val="006D597B"/>
    <w:rsid w:val="006E063D"/>
    <w:rsid w:val="006E3CD3"/>
    <w:rsid w:val="006E3D51"/>
    <w:rsid w:val="006E558D"/>
    <w:rsid w:val="006F0427"/>
    <w:rsid w:val="006F10AD"/>
    <w:rsid w:val="006F1FC5"/>
    <w:rsid w:val="006F5052"/>
    <w:rsid w:val="006F68B7"/>
    <w:rsid w:val="007034C7"/>
    <w:rsid w:val="00704435"/>
    <w:rsid w:val="007052F9"/>
    <w:rsid w:val="007078CC"/>
    <w:rsid w:val="00707B8A"/>
    <w:rsid w:val="0071107D"/>
    <w:rsid w:val="007166F0"/>
    <w:rsid w:val="007203A6"/>
    <w:rsid w:val="00720647"/>
    <w:rsid w:val="00723AA4"/>
    <w:rsid w:val="00724721"/>
    <w:rsid w:val="00724761"/>
    <w:rsid w:val="00726978"/>
    <w:rsid w:val="00726EF5"/>
    <w:rsid w:val="0073046C"/>
    <w:rsid w:val="00731022"/>
    <w:rsid w:val="0073172C"/>
    <w:rsid w:val="00732E01"/>
    <w:rsid w:val="0073404E"/>
    <w:rsid w:val="007351F1"/>
    <w:rsid w:val="007362B9"/>
    <w:rsid w:val="00736D7B"/>
    <w:rsid w:val="00740DAB"/>
    <w:rsid w:val="00741086"/>
    <w:rsid w:val="00744850"/>
    <w:rsid w:val="00744B13"/>
    <w:rsid w:val="00745BEB"/>
    <w:rsid w:val="0074790E"/>
    <w:rsid w:val="00753E30"/>
    <w:rsid w:val="007553D3"/>
    <w:rsid w:val="00755E74"/>
    <w:rsid w:val="0075668C"/>
    <w:rsid w:val="00760048"/>
    <w:rsid w:val="007610CB"/>
    <w:rsid w:val="007614FE"/>
    <w:rsid w:val="00761E9C"/>
    <w:rsid w:val="007638D3"/>
    <w:rsid w:val="00765279"/>
    <w:rsid w:val="0076539C"/>
    <w:rsid w:val="00766548"/>
    <w:rsid w:val="007674DE"/>
    <w:rsid w:val="00770093"/>
    <w:rsid w:val="0077295E"/>
    <w:rsid w:val="0077392A"/>
    <w:rsid w:val="00780A92"/>
    <w:rsid w:val="007818AD"/>
    <w:rsid w:val="0078346D"/>
    <w:rsid w:val="007862F8"/>
    <w:rsid w:val="0079325A"/>
    <w:rsid w:val="007942BA"/>
    <w:rsid w:val="00795C56"/>
    <w:rsid w:val="00796071"/>
    <w:rsid w:val="00796CC1"/>
    <w:rsid w:val="00797E92"/>
    <w:rsid w:val="007A1241"/>
    <w:rsid w:val="007A2BD2"/>
    <w:rsid w:val="007A2EE7"/>
    <w:rsid w:val="007A31B9"/>
    <w:rsid w:val="007A3D50"/>
    <w:rsid w:val="007A54C3"/>
    <w:rsid w:val="007A68DA"/>
    <w:rsid w:val="007A7334"/>
    <w:rsid w:val="007A73DD"/>
    <w:rsid w:val="007A7A04"/>
    <w:rsid w:val="007B0181"/>
    <w:rsid w:val="007B1888"/>
    <w:rsid w:val="007B5AA5"/>
    <w:rsid w:val="007C03BA"/>
    <w:rsid w:val="007C25A6"/>
    <w:rsid w:val="007C2DC8"/>
    <w:rsid w:val="007C307B"/>
    <w:rsid w:val="007C3CE4"/>
    <w:rsid w:val="007C3F4D"/>
    <w:rsid w:val="007D1CBB"/>
    <w:rsid w:val="007D1E0D"/>
    <w:rsid w:val="007D66A1"/>
    <w:rsid w:val="007D690A"/>
    <w:rsid w:val="007D6EB8"/>
    <w:rsid w:val="007D7EE9"/>
    <w:rsid w:val="007E37FD"/>
    <w:rsid w:val="007E3BB9"/>
    <w:rsid w:val="007E6A39"/>
    <w:rsid w:val="007F1502"/>
    <w:rsid w:val="007F1539"/>
    <w:rsid w:val="007F2006"/>
    <w:rsid w:val="007F33C5"/>
    <w:rsid w:val="007F3C15"/>
    <w:rsid w:val="007F3E8C"/>
    <w:rsid w:val="008005A3"/>
    <w:rsid w:val="008014C5"/>
    <w:rsid w:val="008025D8"/>
    <w:rsid w:val="008028BA"/>
    <w:rsid w:val="00803619"/>
    <w:rsid w:val="00810F70"/>
    <w:rsid w:val="008113ED"/>
    <w:rsid w:val="00812CBE"/>
    <w:rsid w:val="00814346"/>
    <w:rsid w:val="0081450A"/>
    <w:rsid w:val="008242A0"/>
    <w:rsid w:val="00824F58"/>
    <w:rsid w:val="00827CDB"/>
    <w:rsid w:val="00830844"/>
    <w:rsid w:val="00833C8B"/>
    <w:rsid w:val="00834491"/>
    <w:rsid w:val="0084129F"/>
    <w:rsid w:val="0084318F"/>
    <w:rsid w:val="0084381F"/>
    <w:rsid w:val="0084569E"/>
    <w:rsid w:val="0084648B"/>
    <w:rsid w:val="00850781"/>
    <w:rsid w:val="008517AF"/>
    <w:rsid w:val="00852813"/>
    <w:rsid w:val="008542A5"/>
    <w:rsid w:val="0085577E"/>
    <w:rsid w:val="00855DE6"/>
    <w:rsid w:val="0085600D"/>
    <w:rsid w:val="008563F1"/>
    <w:rsid w:val="00856627"/>
    <w:rsid w:val="0086014E"/>
    <w:rsid w:val="0086133A"/>
    <w:rsid w:val="008634EB"/>
    <w:rsid w:val="008665CE"/>
    <w:rsid w:val="008668C1"/>
    <w:rsid w:val="00871E28"/>
    <w:rsid w:val="00873EA5"/>
    <w:rsid w:val="008745C3"/>
    <w:rsid w:val="00874AF4"/>
    <w:rsid w:val="008750F6"/>
    <w:rsid w:val="00875891"/>
    <w:rsid w:val="008771AC"/>
    <w:rsid w:val="008772F7"/>
    <w:rsid w:val="00877638"/>
    <w:rsid w:val="00880A28"/>
    <w:rsid w:val="00880EBE"/>
    <w:rsid w:val="00883708"/>
    <w:rsid w:val="00885EF4"/>
    <w:rsid w:val="00885F08"/>
    <w:rsid w:val="00890313"/>
    <w:rsid w:val="00890ABB"/>
    <w:rsid w:val="00891294"/>
    <w:rsid w:val="00891798"/>
    <w:rsid w:val="00892D5D"/>
    <w:rsid w:val="00893BCD"/>
    <w:rsid w:val="008A108C"/>
    <w:rsid w:val="008A1345"/>
    <w:rsid w:val="008A4830"/>
    <w:rsid w:val="008A5490"/>
    <w:rsid w:val="008A58BD"/>
    <w:rsid w:val="008A666F"/>
    <w:rsid w:val="008B0C6D"/>
    <w:rsid w:val="008B0F17"/>
    <w:rsid w:val="008B165C"/>
    <w:rsid w:val="008B56FA"/>
    <w:rsid w:val="008B5BF8"/>
    <w:rsid w:val="008C0C67"/>
    <w:rsid w:val="008C2F94"/>
    <w:rsid w:val="008C34DC"/>
    <w:rsid w:val="008C4505"/>
    <w:rsid w:val="008C5D1F"/>
    <w:rsid w:val="008C65E7"/>
    <w:rsid w:val="008D297B"/>
    <w:rsid w:val="008D2E97"/>
    <w:rsid w:val="008D32A6"/>
    <w:rsid w:val="008E0BB0"/>
    <w:rsid w:val="008E4DF6"/>
    <w:rsid w:val="008E4E10"/>
    <w:rsid w:val="008E6A5F"/>
    <w:rsid w:val="008E710F"/>
    <w:rsid w:val="008F27E1"/>
    <w:rsid w:val="008F2D1B"/>
    <w:rsid w:val="008F41A6"/>
    <w:rsid w:val="008F5902"/>
    <w:rsid w:val="008F5C30"/>
    <w:rsid w:val="008F66ED"/>
    <w:rsid w:val="008F7A02"/>
    <w:rsid w:val="0090096A"/>
    <w:rsid w:val="00900DB2"/>
    <w:rsid w:val="0090181C"/>
    <w:rsid w:val="009046CD"/>
    <w:rsid w:val="00904DC4"/>
    <w:rsid w:val="00906617"/>
    <w:rsid w:val="00906AEC"/>
    <w:rsid w:val="00906F04"/>
    <w:rsid w:val="0091238A"/>
    <w:rsid w:val="00912F03"/>
    <w:rsid w:val="00914FA2"/>
    <w:rsid w:val="00922FE3"/>
    <w:rsid w:val="0092540B"/>
    <w:rsid w:val="00926387"/>
    <w:rsid w:val="00930079"/>
    <w:rsid w:val="00930960"/>
    <w:rsid w:val="009324AE"/>
    <w:rsid w:val="009332E9"/>
    <w:rsid w:val="00933726"/>
    <w:rsid w:val="00935815"/>
    <w:rsid w:val="00944075"/>
    <w:rsid w:val="00944746"/>
    <w:rsid w:val="00950205"/>
    <w:rsid w:val="00951489"/>
    <w:rsid w:val="00952AF4"/>
    <w:rsid w:val="0095509F"/>
    <w:rsid w:val="00956E62"/>
    <w:rsid w:val="009572AE"/>
    <w:rsid w:val="00961D3E"/>
    <w:rsid w:val="00963AF0"/>
    <w:rsid w:val="00964BDE"/>
    <w:rsid w:val="00965246"/>
    <w:rsid w:val="00966710"/>
    <w:rsid w:val="009705EF"/>
    <w:rsid w:val="00976CD0"/>
    <w:rsid w:val="00980606"/>
    <w:rsid w:val="00981BE2"/>
    <w:rsid w:val="00981F7D"/>
    <w:rsid w:val="00982B90"/>
    <w:rsid w:val="009835AC"/>
    <w:rsid w:val="00984000"/>
    <w:rsid w:val="0098581A"/>
    <w:rsid w:val="0098610B"/>
    <w:rsid w:val="00986B64"/>
    <w:rsid w:val="00987DA3"/>
    <w:rsid w:val="0099065E"/>
    <w:rsid w:val="00990F9D"/>
    <w:rsid w:val="0099267F"/>
    <w:rsid w:val="009926A2"/>
    <w:rsid w:val="00992D7E"/>
    <w:rsid w:val="0099302B"/>
    <w:rsid w:val="00993A38"/>
    <w:rsid w:val="009943B4"/>
    <w:rsid w:val="00994F61"/>
    <w:rsid w:val="00997E6C"/>
    <w:rsid w:val="009A00BD"/>
    <w:rsid w:val="009A1037"/>
    <w:rsid w:val="009A35F5"/>
    <w:rsid w:val="009A43FF"/>
    <w:rsid w:val="009A47BC"/>
    <w:rsid w:val="009A4884"/>
    <w:rsid w:val="009A4AD9"/>
    <w:rsid w:val="009A6598"/>
    <w:rsid w:val="009A6658"/>
    <w:rsid w:val="009A6C70"/>
    <w:rsid w:val="009A7A90"/>
    <w:rsid w:val="009B06F2"/>
    <w:rsid w:val="009B1747"/>
    <w:rsid w:val="009B2BB0"/>
    <w:rsid w:val="009B3941"/>
    <w:rsid w:val="009B555D"/>
    <w:rsid w:val="009B761A"/>
    <w:rsid w:val="009C1D03"/>
    <w:rsid w:val="009C277E"/>
    <w:rsid w:val="009C3D07"/>
    <w:rsid w:val="009C4DFF"/>
    <w:rsid w:val="009C5482"/>
    <w:rsid w:val="009C72D6"/>
    <w:rsid w:val="009D30DA"/>
    <w:rsid w:val="009D3A91"/>
    <w:rsid w:val="009D520C"/>
    <w:rsid w:val="009D539D"/>
    <w:rsid w:val="009D5646"/>
    <w:rsid w:val="009E0C51"/>
    <w:rsid w:val="009E0C57"/>
    <w:rsid w:val="009E0E08"/>
    <w:rsid w:val="009E1D47"/>
    <w:rsid w:val="009E1E71"/>
    <w:rsid w:val="009E2B9D"/>
    <w:rsid w:val="009E3B1F"/>
    <w:rsid w:val="009E3E37"/>
    <w:rsid w:val="009E462D"/>
    <w:rsid w:val="009E576F"/>
    <w:rsid w:val="009E57D4"/>
    <w:rsid w:val="009E7D8A"/>
    <w:rsid w:val="009F00BA"/>
    <w:rsid w:val="009F0158"/>
    <w:rsid w:val="009F0988"/>
    <w:rsid w:val="009F0F15"/>
    <w:rsid w:val="009F10D8"/>
    <w:rsid w:val="009F1F36"/>
    <w:rsid w:val="009F45FF"/>
    <w:rsid w:val="009F4712"/>
    <w:rsid w:val="009F63F1"/>
    <w:rsid w:val="009F7090"/>
    <w:rsid w:val="009F7BC2"/>
    <w:rsid w:val="009F7CC0"/>
    <w:rsid w:val="009F7F41"/>
    <w:rsid w:val="00A0026A"/>
    <w:rsid w:val="00A009B4"/>
    <w:rsid w:val="00A01D1A"/>
    <w:rsid w:val="00A037BB"/>
    <w:rsid w:val="00A061EB"/>
    <w:rsid w:val="00A06775"/>
    <w:rsid w:val="00A06F9B"/>
    <w:rsid w:val="00A10775"/>
    <w:rsid w:val="00A12062"/>
    <w:rsid w:val="00A12B68"/>
    <w:rsid w:val="00A1453D"/>
    <w:rsid w:val="00A172B4"/>
    <w:rsid w:val="00A20D69"/>
    <w:rsid w:val="00A21349"/>
    <w:rsid w:val="00A26599"/>
    <w:rsid w:val="00A306D6"/>
    <w:rsid w:val="00A33DC4"/>
    <w:rsid w:val="00A34768"/>
    <w:rsid w:val="00A369C8"/>
    <w:rsid w:val="00A36FE4"/>
    <w:rsid w:val="00A37285"/>
    <w:rsid w:val="00A40928"/>
    <w:rsid w:val="00A418B0"/>
    <w:rsid w:val="00A434EC"/>
    <w:rsid w:val="00A43FA4"/>
    <w:rsid w:val="00A44AC1"/>
    <w:rsid w:val="00A45FAB"/>
    <w:rsid w:val="00A46198"/>
    <w:rsid w:val="00A51429"/>
    <w:rsid w:val="00A51FDF"/>
    <w:rsid w:val="00A52833"/>
    <w:rsid w:val="00A54EDD"/>
    <w:rsid w:val="00A561BD"/>
    <w:rsid w:val="00A61E1E"/>
    <w:rsid w:val="00A63326"/>
    <w:rsid w:val="00A635FA"/>
    <w:rsid w:val="00A64464"/>
    <w:rsid w:val="00A65A50"/>
    <w:rsid w:val="00A678E4"/>
    <w:rsid w:val="00A768AF"/>
    <w:rsid w:val="00A76D2E"/>
    <w:rsid w:val="00A773F5"/>
    <w:rsid w:val="00A821E1"/>
    <w:rsid w:val="00A822C5"/>
    <w:rsid w:val="00A82547"/>
    <w:rsid w:val="00A831AF"/>
    <w:rsid w:val="00A834E7"/>
    <w:rsid w:val="00A838DC"/>
    <w:rsid w:val="00A83A68"/>
    <w:rsid w:val="00A83D34"/>
    <w:rsid w:val="00A85922"/>
    <w:rsid w:val="00A87972"/>
    <w:rsid w:val="00A90E90"/>
    <w:rsid w:val="00A91BD7"/>
    <w:rsid w:val="00A91E6E"/>
    <w:rsid w:val="00A949F9"/>
    <w:rsid w:val="00A952D4"/>
    <w:rsid w:val="00A9546E"/>
    <w:rsid w:val="00A96EDD"/>
    <w:rsid w:val="00AA08D1"/>
    <w:rsid w:val="00AA13BF"/>
    <w:rsid w:val="00AA57D0"/>
    <w:rsid w:val="00AA590D"/>
    <w:rsid w:val="00AB088F"/>
    <w:rsid w:val="00AB1A45"/>
    <w:rsid w:val="00AB1C3F"/>
    <w:rsid w:val="00AB4DA7"/>
    <w:rsid w:val="00AB5C27"/>
    <w:rsid w:val="00AB62A1"/>
    <w:rsid w:val="00AC037C"/>
    <w:rsid w:val="00AC09B9"/>
    <w:rsid w:val="00AC1630"/>
    <w:rsid w:val="00AC1988"/>
    <w:rsid w:val="00AC417C"/>
    <w:rsid w:val="00AC5D89"/>
    <w:rsid w:val="00AC6E28"/>
    <w:rsid w:val="00AD2C1C"/>
    <w:rsid w:val="00AD3D44"/>
    <w:rsid w:val="00AD414B"/>
    <w:rsid w:val="00AD4CEC"/>
    <w:rsid w:val="00AD4F53"/>
    <w:rsid w:val="00AD6AD2"/>
    <w:rsid w:val="00AD725B"/>
    <w:rsid w:val="00AE086D"/>
    <w:rsid w:val="00AE0EEC"/>
    <w:rsid w:val="00AE1C60"/>
    <w:rsid w:val="00AE2F7C"/>
    <w:rsid w:val="00AE3031"/>
    <w:rsid w:val="00AE4025"/>
    <w:rsid w:val="00AE5DC9"/>
    <w:rsid w:val="00AE7668"/>
    <w:rsid w:val="00AE7A9F"/>
    <w:rsid w:val="00AF05E0"/>
    <w:rsid w:val="00AF14A0"/>
    <w:rsid w:val="00AF1677"/>
    <w:rsid w:val="00AF211C"/>
    <w:rsid w:val="00AF21E5"/>
    <w:rsid w:val="00AF4583"/>
    <w:rsid w:val="00AF5060"/>
    <w:rsid w:val="00AF5BAF"/>
    <w:rsid w:val="00B00384"/>
    <w:rsid w:val="00B0289F"/>
    <w:rsid w:val="00B028DD"/>
    <w:rsid w:val="00B02D74"/>
    <w:rsid w:val="00B06DC0"/>
    <w:rsid w:val="00B110DE"/>
    <w:rsid w:val="00B11D03"/>
    <w:rsid w:val="00B12629"/>
    <w:rsid w:val="00B15DE4"/>
    <w:rsid w:val="00B17D0A"/>
    <w:rsid w:val="00B210C7"/>
    <w:rsid w:val="00B231C3"/>
    <w:rsid w:val="00B2536D"/>
    <w:rsid w:val="00B25B30"/>
    <w:rsid w:val="00B26060"/>
    <w:rsid w:val="00B268F2"/>
    <w:rsid w:val="00B309AA"/>
    <w:rsid w:val="00B31FB5"/>
    <w:rsid w:val="00B36268"/>
    <w:rsid w:val="00B40ABA"/>
    <w:rsid w:val="00B43A25"/>
    <w:rsid w:val="00B43C32"/>
    <w:rsid w:val="00B44DC1"/>
    <w:rsid w:val="00B463D4"/>
    <w:rsid w:val="00B46D11"/>
    <w:rsid w:val="00B52CEA"/>
    <w:rsid w:val="00B53127"/>
    <w:rsid w:val="00B534C1"/>
    <w:rsid w:val="00B53FA1"/>
    <w:rsid w:val="00B5418C"/>
    <w:rsid w:val="00B552AA"/>
    <w:rsid w:val="00B5577E"/>
    <w:rsid w:val="00B55A17"/>
    <w:rsid w:val="00B55A89"/>
    <w:rsid w:val="00B56261"/>
    <w:rsid w:val="00B61155"/>
    <w:rsid w:val="00B61E0B"/>
    <w:rsid w:val="00B62783"/>
    <w:rsid w:val="00B63905"/>
    <w:rsid w:val="00B65417"/>
    <w:rsid w:val="00B65FFF"/>
    <w:rsid w:val="00B6607E"/>
    <w:rsid w:val="00B67651"/>
    <w:rsid w:val="00B677F6"/>
    <w:rsid w:val="00B70216"/>
    <w:rsid w:val="00B70ED8"/>
    <w:rsid w:val="00B72009"/>
    <w:rsid w:val="00B75D44"/>
    <w:rsid w:val="00B763DE"/>
    <w:rsid w:val="00B7656C"/>
    <w:rsid w:val="00B77567"/>
    <w:rsid w:val="00B77760"/>
    <w:rsid w:val="00B77E20"/>
    <w:rsid w:val="00B818BE"/>
    <w:rsid w:val="00B82B80"/>
    <w:rsid w:val="00B858F2"/>
    <w:rsid w:val="00B92839"/>
    <w:rsid w:val="00B93F0B"/>
    <w:rsid w:val="00B951EB"/>
    <w:rsid w:val="00B953BC"/>
    <w:rsid w:val="00B9577C"/>
    <w:rsid w:val="00B973EB"/>
    <w:rsid w:val="00BA06F6"/>
    <w:rsid w:val="00BA0D71"/>
    <w:rsid w:val="00BA345B"/>
    <w:rsid w:val="00BA4A28"/>
    <w:rsid w:val="00BA4D81"/>
    <w:rsid w:val="00BA4F1D"/>
    <w:rsid w:val="00BA50F7"/>
    <w:rsid w:val="00BA5F47"/>
    <w:rsid w:val="00BA6256"/>
    <w:rsid w:val="00BA6689"/>
    <w:rsid w:val="00BB16C4"/>
    <w:rsid w:val="00BB27D8"/>
    <w:rsid w:val="00BB3842"/>
    <w:rsid w:val="00BB4652"/>
    <w:rsid w:val="00BB4775"/>
    <w:rsid w:val="00BB4FF3"/>
    <w:rsid w:val="00BB728B"/>
    <w:rsid w:val="00BC1A43"/>
    <w:rsid w:val="00BC27F3"/>
    <w:rsid w:val="00BC3BCB"/>
    <w:rsid w:val="00BC4016"/>
    <w:rsid w:val="00BC54C7"/>
    <w:rsid w:val="00BC6326"/>
    <w:rsid w:val="00BC6920"/>
    <w:rsid w:val="00BC698B"/>
    <w:rsid w:val="00BC6B2A"/>
    <w:rsid w:val="00BC7821"/>
    <w:rsid w:val="00BC7F5B"/>
    <w:rsid w:val="00BD0336"/>
    <w:rsid w:val="00BD1B47"/>
    <w:rsid w:val="00BD1D77"/>
    <w:rsid w:val="00BD2938"/>
    <w:rsid w:val="00BD6AF0"/>
    <w:rsid w:val="00BD6CD0"/>
    <w:rsid w:val="00BE0AA5"/>
    <w:rsid w:val="00BE25A2"/>
    <w:rsid w:val="00BE2B84"/>
    <w:rsid w:val="00BE3006"/>
    <w:rsid w:val="00BE3A45"/>
    <w:rsid w:val="00BF09F1"/>
    <w:rsid w:val="00C00ACF"/>
    <w:rsid w:val="00C042F5"/>
    <w:rsid w:val="00C0472D"/>
    <w:rsid w:val="00C0685C"/>
    <w:rsid w:val="00C07011"/>
    <w:rsid w:val="00C073F5"/>
    <w:rsid w:val="00C11630"/>
    <w:rsid w:val="00C11E80"/>
    <w:rsid w:val="00C13092"/>
    <w:rsid w:val="00C15E7B"/>
    <w:rsid w:val="00C160FD"/>
    <w:rsid w:val="00C20339"/>
    <w:rsid w:val="00C2187E"/>
    <w:rsid w:val="00C2253F"/>
    <w:rsid w:val="00C24031"/>
    <w:rsid w:val="00C24FF0"/>
    <w:rsid w:val="00C259CA"/>
    <w:rsid w:val="00C278D9"/>
    <w:rsid w:val="00C30507"/>
    <w:rsid w:val="00C35091"/>
    <w:rsid w:val="00C35FFE"/>
    <w:rsid w:val="00C37605"/>
    <w:rsid w:val="00C4083A"/>
    <w:rsid w:val="00C40ECA"/>
    <w:rsid w:val="00C434E1"/>
    <w:rsid w:val="00C43AEF"/>
    <w:rsid w:val="00C44447"/>
    <w:rsid w:val="00C45266"/>
    <w:rsid w:val="00C45928"/>
    <w:rsid w:val="00C46107"/>
    <w:rsid w:val="00C46A56"/>
    <w:rsid w:val="00C46CA6"/>
    <w:rsid w:val="00C55907"/>
    <w:rsid w:val="00C5607C"/>
    <w:rsid w:val="00C56312"/>
    <w:rsid w:val="00C566A1"/>
    <w:rsid w:val="00C56F64"/>
    <w:rsid w:val="00C56FD6"/>
    <w:rsid w:val="00C573D5"/>
    <w:rsid w:val="00C57E58"/>
    <w:rsid w:val="00C608F6"/>
    <w:rsid w:val="00C60939"/>
    <w:rsid w:val="00C64EB3"/>
    <w:rsid w:val="00C6554D"/>
    <w:rsid w:val="00C66DDE"/>
    <w:rsid w:val="00C7021E"/>
    <w:rsid w:val="00C74903"/>
    <w:rsid w:val="00C74A1D"/>
    <w:rsid w:val="00C75D4B"/>
    <w:rsid w:val="00C77756"/>
    <w:rsid w:val="00C81CF5"/>
    <w:rsid w:val="00C82D91"/>
    <w:rsid w:val="00C83421"/>
    <w:rsid w:val="00C85241"/>
    <w:rsid w:val="00C86DAA"/>
    <w:rsid w:val="00C86FB0"/>
    <w:rsid w:val="00C87A0C"/>
    <w:rsid w:val="00C87DA8"/>
    <w:rsid w:val="00C906E3"/>
    <w:rsid w:val="00C91889"/>
    <w:rsid w:val="00C94B36"/>
    <w:rsid w:val="00C94D15"/>
    <w:rsid w:val="00C97122"/>
    <w:rsid w:val="00C973B9"/>
    <w:rsid w:val="00CA055E"/>
    <w:rsid w:val="00CA14ED"/>
    <w:rsid w:val="00CA20F1"/>
    <w:rsid w:val="00CA3308"/>
    <w:rsid w:val="00CA3DFB"/>
    <w:rsid w:val="00CA50C2"/>
    <w:rsid w:val="00CA5B84"/>
    <w:rsid w:val="00CA5CE4"/>
    <w:rsid w:val="00CA616F"/>
    <w:rsid w:val="00CA680E"/>
    <w:rsid w:val="00CA68F9"/>
    <w:rsid w:val="00CA7533"/>
    <w:rsid w:val="00CA7A37"/>
    <w:rsid w:val="00CB3B94"/>
    <w:rsid w:val="00CB3D60"/>
    <w:rsid w:val="00CB4905"/>
    <w:rsid w:val="00CB521A"/>
    <w:rsid w:val="00CB69DF"/>
    <w:rsid w:val="00CB7346"/>
    <w:rsid w:val="00CC11F1"/>
    <w:rsid w:val="00CC140D"/>
    <w:rsid w:val="00CC39BF"/>
    <w:rsid w:val="00CC625E"/>
    <w:rsid w:val="00CC6A7F"/>
    <w:rsid w:val="00CC6A92"/>
    <w:rsid w:val="00CC7445"/>
    <w:rsid w:val="00CC7E32"/>
    <w:rsid w:val="00CD4D11"/>
    <w:rsid w:val="00CD6625"/>
    <w:rsid w:val="00CD68BD"/>
    <w:rsid w:val="00CE08B8"/>
    <w:rsid w:val="00CE14BA"/>
    <w:rsid w:val="00CE2A94"/>
    <w:rsid w:val="00CE2C34"/>
    <w:rsid w:val="00CE390D"/>
    <w:rsid w:val="00CE4DEA"/>
    <w:rsid w:val="00CE696C"/>
    <w:rsid w:val="00CE6A66"/>
    <w:rsid w:val="00CF2DF0"/>
    <w:rsid w:val="00CF3DFB"/>
    <w:rsid w:val="00CF6EE7"/>
    <w:rsid w:val="00CF7382"/>
    <w:rsid w:val="00D0055C"/>
    <w:rsid w:val="00D00DAD"/>
    <w:rsid w:val="00D042DB"/>
    <w:rsid w:val="00D05E5F"/>
    <w:rsid w:val="00D0704E"/>
    <w:rsid w:val="00D1071C"/>
    <w:rsid w:val="00D114EA"/>
    <w:rsid w:val="00D11CA6"/>
    <w:rsid w:val="00D12A27"/>
    <w:rsid w:val="00D139AE"/>
    <w:rsid w:val="00D1408B"/>
    <w:rsid w:val="00D14129"/>
    <w:rsid w:val="00D14770"/>
    <w:rsid w:val="00D1554B"/>
    <w:rsid w:val="00D164A5"/>
    <w:rsid w:val="00D22A4D"/>
    <w:rsid w:val="00D23FBC"/>
    <w:rsid w:val="00D2405D"/>
    <w:rsid w:val="00D24626"/>
    <w:rsid w:val="00D24DEF"/>
    <w:rsid w:val="00D25619"/>
    <w:rsid w:val="00D2692F"/>
    <w:rsid w:val="00D3088F"/>
    <w:rsid w:val="00D31449"/>
    <w:rsid w:val="00D3344C"/>
    <w:rsid w:val="00D347F8"/>
    <w:rsid w:val="00D35953"/>
    <w:rsid w:val="00D360E6"/>
    <w:rsid w:val="00D3647B"/>
    <w:rsid w:val="00D4121A"/>
    <w:rsid w:val="00D416A8"/>
    <w:rsid w:val="00D42966"/>
    <w:rsid w:val="00D44CCF"/>
    <w:rsid w:val="00D50131"/>
    <w:rsid w:val="00D50D07"/>
    <w:rsid w:val="00D52157"/>
    <w:rsid w:val="00D525B6"/>
    <w:rsid w:val="00D53001"/>
    <w:rsid w:val="00D535DE"/>
    <w:rsid w:val="00D54993"/>
    <w:rsid w:val="00D5582A"/>
    <w:rsid w:val="00D56C14"/>
    <w:rsid w:val="00D577EF"/>
    <w:rsid w:val="00D60B83"/>
    <w:rsid w:val="00D63453"/>
    <w:rsid w:val="00D634AE"/>
    <w:rsid w:val="00D63F78"/>
    <w:rsid w:val="00D669D9"/>
    <w:rsid w:val="00D72FC2"/>
    <w:rsid w:val="00D74ED3"/>
    <w:rsid w:val="00D76C20"/>
    <w:rsid w:val="00D770A3"/>
    <w:rsid w:val="00D806E4"/>
    <w:rsid w:val="00D8075A"/>
    <w:rsid w:val="00D8092B"/>
    <w:rsid w:val="00D81DAF"/>
    <w:rsid w:val="00D84021"/>
    <w:rsid w:val="00D84874"/>
    <w:rsid w:val="00D851F2"/>
    <w:rsid w:val="00D87747"/>
    <w:rsid w:val="00D91727"/>
    <w:rsid w:val="00D9321E"/>
    <w:rsid w:val="00D93BC6"/>
    <w:rsid w:val="00D946DA"/>
    <w:rsid w:val="00D970A2"/>
    <w:rsid w:val="00DA242F"/>
    <w:rsid w:val="00DA3352"/>
    <w:rsid w:val="00DA37EA"/>
    <w:rsid w:val="00DA39E0"/>
    <w:rsid w:val="00DA4F5E"/>
    <w:rsid w:val="00DB2B89"/>
    <w:rsid w:val="00DB3011"/>
    <w:rsid w:val="00DB55F5"/>
    <w:rsid w:val="00DB631B"/>
    <w:rsid w:val="00DC0041"/>
    <w:rsid w:val="00DC04F6"/>
    <w:rsid w:val="00DC09DB"/>
    <w:rsid w:val="00DC0C70"/>
    <w:rsid w:val="00DC244F"/>
    <w:rsid w:val="00DC3759"/>
    <w:rsid w:val="00DC4697"/>
    <w:rsid w:val="00DC4EBA"/>
    <w:rsid w:val="00DC72BA"/>
    <w:rsid w:val="00DC79F2"/>
    <w:rsid w:val="00DC7BE2"/>
    <w:rsid w:val="00DD074B"/>
    <w:rsid w:val="00DD33BA"/>
    <w:rsid w:val="00DD4377"/>
    <w:rsid w:val="00DD530C"/>
    <w:rsid w:val="00DD6C90"/>
    <w:rsid w:val="00DE08F6"/>
    <w:rsid w:val="00DE17F7"/>
    <w:rsid w:val="00DE1F74"/>
    <w:rsid w:val="00DE3942"/>
    <w:rsid w:val="00DE4A4A"/>
    <w:rsid w:val="00DE5A2C"/>
    <w:rsid w:val="00DF053E"/>
    <w:rsid w:val="00DF374E"/>
    <w:rsid w:val="00DF6572"/>
    <w:rsid w:val="00DF7063"/>
    <w:rsid w:val="00DF7486"/>
    <w:rsid w:val="00E02A6C"/>
    <w:rsid w:val="00E02F3A"/>
    <w:rsid w:val="00E06E40"/>
    <w:rsid w:val="00E1031B"/>
    <w:rsid w:val="00E12734"/>
    <w:rsid w:val="00E147F3"/>
    <w:rsid w:val="00E1687D"/>
    <w:rsid w:val="00E16931"/>
    <w:rsid w:val="00E16C2B"/>
    <w:rsid w:val="00E226C4"/>
    <w:rsid w:val="00E24A82"/>
    <w:rsid w:val="00E253C7"/>
    <w:rsid w:val="00E26584"/>
    <w:rsid w:val="00E271B9"/>
    <w:rsid w:val="00E31168"/>
    <w:rsid w:val="00E31FA2"/>
    <w:rsid w:val="00E3365F"/>
    <w:rsid w:val="00E3461C"/>
    <w:rsid w:val="00E35F80"/>
    <w:rsid w:val="00E431D8"/>
    <w:rsid w:val="00E43E90"/>
    <w:rsid w:val="00E4458F"/>
    <w:rsid w:val="00E446CB"/>
    <w:rsid w:val="00E44E20"/>
    <w:rsid w:val="00E46F31"/>
    <w:rsid w:val="00E477C1"/>
    <w:rsid w:val="00E51A53"/>
    <w:rsid w:val="00E532F2"/>
    <w:rsid w:val="00E5388C"/>
    <w:rsid w:val="00E54EE1"/>
    <w:rsid w:val="00E560BF"/>
    <w:rsid w:val="00E57350"/>
    <w:rsid w:val="00E629F4"/>
    <w:rsid w:val="00E64247"/>
    <w:rsid w:val="00E704DC"/>
    <w:rsid w:val="00E707A4"/>
    <w:rsid w:val="00E70A71"/>
    <w:rsid w:val="00E71390"/>
    <w:rsid w:val="00E72621"/>
    <w:rsid w:val="00E72D4C"/>
    <w:rsid w:val="00E73F1F"/>
    <w:rsid w:val="00E74365"/>
    <w:rsid w:val="00E74ECA"/>
    <w:rsid w:val="00E75340"/>
    <w:rsid w:val="00E7674C"/>
    <w:rsid w:val="00E76CE6"/>
    <w:rsid w:val="00E76F3B"/>
    <w:rsid w:val="00E76FA2"/>
    <w:rsid w:val="00E77E42"/>
    <w:rsid w:val="00E80EF7"/>
    <w:rsid w:val="00E8114F"/>
    <w:rsid w:val="00E812B8"/>
    <w:rsid w:val="00E83186"/>
    <w:rsid w:val="00E84957"/>
    <w:rsid w:val="00E84D12"/>
    <w:rsid w:val="00E90BC5"/>
    <w:rsid w:val="00E936B9"/>
    <w:rsid w:val="00E93EE4"/>
    <w:rsid w:val="00E94971"/>
    <w:rsid w:val="00E95DFE"/>
    <w:rsid w:val="00E966DC"/>
    <w:rsid w:val="00E970E2"/>
    <w:rsid w:val="00E97BC7"/>
    <w:rsid w:val="00E97F5F"/>
    <w:rsid w:val="00EA61CC"/>
    <w:rsid w:val="00EB1263"/>
    <w:rsid w:val="00EB22B0"/>
    <w:rsid w:val="00EB2763"/>
    <w:rsid w:val="00EB36E1"/>
    <w:rsid w:val="00EB494D"/>
    <w:rsid w:val="00EB55F1"/>
    <w:rsid w:val="00EB5F20"/>
    <w:rsid w:val="00EB63AB"/>
    <w:rsid w:val="00EB7B9B"/>
    <w:rsid w:val="00EC1527"/>
    <w:rsid w:val="00EC1D0F"/>
    <w:rsid w:val="00EC41A8"/>
    <w:rsid w:val="00EC552E"/>
    <w:rsid w:val="00EC645B"/>
    <w:rsid w:val="00ED0E32"/>
    <w:rsid w:val="00ED1E26"/>
    <w:rsid w:val="00ED2C3A"/>
    <w:rsid w:val="00ED39B0"/>
    <w:rsid w:val="00ED5421"/>
    <w:rsid w:val="00ED7981"/>
    <w:rsid w:val="00ED7EC4"/>
    <w:rsid w:val="00EE0A69"/>
    <w:rsid w:val="00EE4C61"/>
    <w:rsid w:val="00EE6728"/>
    <w:rsid w:val="00EE720D"/>
    <w:rsid w:val="00EF034D"/>
    <w:rsid w:val="00EF237B"/>
    <w:rsid w:val="00EF3663"/>
    <w:rsid w:val="00EF4C29"/>
    <w:rsid w:val="00EF6300"/>
    <w:rsid w:val="00EF6B0A"/>
    <w:rsid w:val="00EF6E72"/>
    <w:rsid w:val="00F01C8A"/>
    <w:rsid w:val="00F03238"/>
    <w:rsid w:val="00F03DB8"/>
    <w:rsid w:val="00F03DD5"/>
    <w:rsid w:val="00F04674"/>
    <w:rsid w:val="00F06A88"/>
    <w:rsid w:val="00F07319"/>
    <w:rsid w:val="00F07A18"/>
    <w:rsid w:val="00F10B83"/>
    <w:rsid w:val="00F12004"/>
    <w:rsid w:val="00F131B0"/>
    <w:rsid w:val="00F137D0"/>
    <w:rsid w:val="00F156A6"/>
    <w:rsid w:val="00F158F7"/>
    <w:rsid w:val="00F16B8B"/>
    <w:rsid w:val="00F17AD3"/>
    <w:rsid w:val="00F2150F"/>
    <w:rsid w:val="00F24797"/>
    <w:rsid w:val="00F2532D"/>
    <w:rsid w:val="00F27557"/>
    <w:rsid w:val="00F33655"/>
    <w:rsid w:val="00F35D25"/>
    <w:rsid w:val="00F364B2"/>
    <w:rsid w:val="00F36511"/>
    <w:rsid w:val="00F3735B"/>
    <w:rsid w:val="00F42D15"/>
    <w:rsid w:val="00F430C3"/>
    <w:rsid w:val="00F45999"/>
    <w:rsid w:val="00F46112"/>
    <w:rsid w:val="00F46DD9"/>
    <w:rsid w:val="00F47668"/>
    <w:rsid w:val="00F51C6C"/>
    <w:rsid w:val="00F52196"/>
    <w:rsid w:val="00F52BE5"/>
    <w:rsid w:val="00F545D6"/>
    <w:rsid w:val="00F54C1A"/>
    <w:rsid w:val="00F55C90"/>
    <w:rsid w:val="00F605D1"/>
    <w:rsid w:val="00F6094B"/>
    <w:rsid w:val="00F6097C"/>
    <w:rsid w:val="00F6586D"/>
    <w:rsid w:val="00F66F92"/>
    <w:rsid w:val="00F70E51"/>
    <w:rsid w:val="00F71DDD"/>
    <w:rsid w:val="00F73EE1"/>
    <w:rsid w:val="00F75ABD"/>
    <w:rsid w:val="00F7736E"/>
    <w:rsid w:val="00F775B8"/>
    <w:rsid w:val="00F7778F"/>
    <w:rsid w:val="00F777B0"/>
    <w:rsid w:val="00F80B27"/>
    <w:rsid w:val="00F810D3"/>
    <w:rsid w:val="00F84152"/>
    <w:rsid w:val="00F84DEC"/>
    <w:rsid w:val="00F8561A"/>
    <w:rsid w:val="00F909E2"/>
    <w:rsid w:val="00F91DA8"/>
    <w:rsid w:val="00F92D7C"/>
    <w:rsid w:val="00F93A71"/>
    <w:rsid w:val="00F93AC4"/>
    <w:rsid w:val="00F93EB7"/>
    <w:rsid w:val="00F941BD"/>
    <w:rsid w:val="00F94B5D"/>
    <w:rsid w:val="00F95751"/>
    <w:rsid w:val="00F95F20"/>
    <w:rsid w:val="00F9617E"/>
    <w:rsid w:val="00F97A64"/>
    <w:rsid w:val="00FA046E"/>
    <w:rsid w:val="00FA0EC3"/>
    <w:rsid w:val="00FA3422"/>
    <w:rsid w:val="00FA67A9"/>
    <w:rsid w:val="00FB1B4E"/>
    <w:rsid w:val="00FB37B2"/>
    <w:rsid w:val="00FB458D"/>
    <w:rsid w:val="00FB4CFA"/>
    <w:rsid w:val="00FB6152"/>
    <w:rsid w:val="00FC0B94"/>
    <w:rsid w:val="00FC2FB0"/>
    <w:rsid w:val="00FC3A59"/>
    <w:rsid w:val="00FC3F8C"/>
    <w:rsid w:val="00FC45FC"/>
    <w:rsid w:val="00FC7813"/>
    <w:rsid w:val="00FD0C3B"/>
    <w:rsid w:val="00FD3777"/>
    <w:rsid w:val="00FD42A6"/>
    <w:rsid w:val="00FD52D9"/>
    <w:rsid w:val="00FD61E2"/>
    <w:rsid w:val="00FD7E6C"/>
    <w:rsid w:val="00FE2521"/>
    <w:rsid w:val="00FE295A"/>
    <w:rsid w:val="00FE31E3"/>
    <w:rsid w:val="00FE36F1"/>
    <w:rsid w:val="00FE3D53"/>
    <w:rsid w:val="00FE43CC"/>
    <w:rsid w:val="00FE5DA9"/>
    <w:rsid w:val="00FE655E"/>
    <w:rsid w:val="00FE6A4C"/>
    <w:rsid w:val="00FE6EDC"/>
    <w:rsid w:val="00FF16E3"/>
    <w:rsid w:val="00FF1EC4"/>
    <w:rsid w:val="00FF372D"/>
    <w:rsid w:val="00FF4AE7"/>
    <w:rsid w:val="00FF4FDF"/>
    <w:rsid w:val="00FF7185"/>
    <w:rsid w:val="00FF77A6"/>
    <w:rsid w:val="03E4006F"/>
    <w:rsid w:val="04C2F123"/>
    <w:rsid w:val="04D8B8D8"/>
    <w:rsid w:val="06059D66"/>
    <w:rsid w:val="07AF74D3"/>
    <w:rsid w:val="08288C81"/>
    <w:rsid w:val="08DF123F"/>
    <w:rsid w:val="09C45CE2"/>
    <w:rsid w:val="09FC19FE"/>
    <w:rsid w:val="0A371AA1"/>
    <w:rsid w:val="0B872762"/>
    <w:rsid w:val="0BA48837"/>
    <w:rsid w:val="0D9CA07A"/>
    <w:rsid w:val="0E533BBD"/>
    <w:rsid w:val="0F76BEB9"/>
    <w:rsid w:val="1005A3CA"/>
    <w:rsid w:val="11A1ABB8"/>
    <w:rsid w:val="12298510"/>
    <w:rsid w:val="1266415E"/>
    <w:rsid w:val="143DEC38"/>
    <w:rsid w:val="170C57BA"/>
    <w:rsid w:val="17DC1A2F"/>
    <w:rsid w:val="1A01967E"/>
    <w:rsid w:val="1A9EBD94"/>
    <w:rsid w:val="1BC7FEA0"/>
    <w:rsid w:val="1D9BA9AA"/>
    <w:rsid w:val="1ED89171"/>
    <w:rsid w:val="20C76C6A"/>
    <w:rsid w:val="22FF6AE8"/>
    <w:rsid w:val="2376B2E5"/>
    <w:rsid w:val="263B1FB7"/>
    <w:rsid w:val="29BD78E4"/>
    <w:rsid w:val="2A3F9DE6"/>
    <w:rsid w:val="2B097765"/>
    <w:rsid w:val="2B170E49"/>
    <w:rsid w:val="2B8FAF98"/>
    <w:rsid w:val="2D56D281"/>
    <w:rsid w:val="2DDC03CD"/>
    <w:rsid w:val="33B0EB87"/>
    <w:rsid w:val="36389155"/>
    <w:rsid w:val="364CFEEB"/>
    <w:rsid w:val="374368BE"/>
    <w:rsid w:val="37B51907"/>
    <w:rsid w:val="38576776"/>
    <w:rsid w:val="390DD3ED"/>
    <w:rsid w:val="3A4A72DE"/>
    <w:rsid w:val="3DC1BA14"/>
    <w:rsid w:val="3E003242"/>
    <w:rsid w:val="3F487208"/>
    <w:rsid w:val="4040E538"/>
    <w:rsid w:val="41B22742"/>
    <w:rsid w:val="41F62212"/>
    <w:rsid w:val="4562DFB2"/>
    <w:rsid w:val="483EBD47"/>
    <w:rsid w:val="514F662F"/>
    <w:rsid w:val="5199554C"/>
    <w:rsid w:val="54B27598"/>
    <w:rsid w:val="580960F8"/>
    <w:rsid w:val="5E22D57E"/>
    <w:rsid w:val="6102737A"/>
    <w:rsid w:val="63F8EED9"/>
    <w:rsid w:val="6561C51D"/>
    <w:rsid w:val="67E08A8F"/>
    <w:rsid w:val="6DD3EC8D"/>
    <w:rsid w:val="6EC367F3"/>
    <w:rsid w:val="703EA70C"/>
    <w:rsid w:val="724612EA"/>
    <w:rsid w:val="74B50FCB"/>
    <w:rsid w:val="771E2F92"/>
    <w:rsid w:val="77C5562C"/>
    <w:rsid w:val="789EE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5EE99A"/>
  <w15:docId w15:val="{49687810-FE0B-D84C-B36A-32296B1E0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9302B"/>
    <w:rPr>
      <w:sz w:val="24"/>
      <w:szCs w:val="24"/>
    </w:rPr>
  </w:style>
  <w:style w:type="paragraph" w:styleId="Heading1">
    <w:name w:val="heading 1"/>
    <w:basedOn w:val="Normal"/>
    <w:next w:val="Normal"/>
    <w:qFormat/>
    <w:rsid w:val="00431C7D"/>
    <w:pPr>
      <w:keepNext/>
      <w:outlineLvl w:val="0"/>
    </w:pPr>
    <w:rPr>
      <w:b/>
      <w:bCs/>
      <w:szCs w:val="20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0832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431C7D"/>
    <w:p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431C7D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link w:val="FooterChar"/>
    <w:uiPriority w:val="99"/>
    <w:rsid w:val="00431C7D"/>
    <w:pPr>
      <w:tabs>
        <w:tab w:val="center" w:pos="4320"/>
        <w:tab w:val="right" w:pos="8640"/>
      </w:tabs>
    </w:pPr>
    <w:rPr>
      <w:lang w:eastAsia="en-US"/>
    </w:rPr>
  </w:style>
  <w:style w:type="paragraph" w:styleId="BodyTextIndent">
    <w:name w:val="Body Text Indent"/>
    <w:basedOn w:val="Normal"/>
    <w:rsid w:val="00431C7D"/>
    <w:pPr>
      <w:ind w:left="1440"/>
    </w:pPr>
    <w:rPr>
      <w:szCs w:val="20"/>
      <w:lang w:eastAsia="en-US"/>
    </w:rPr>
  </w:style>
  <w:style w:type="character" w:styleId="CommentReference">
    <w:name w:val="annotation reference"/>
    <w:semiHidden/>
    <w:rsid w:val="00431C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31C7D"/>
    <w:rPr>
      <w:rFonts w:ascii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431C7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33FBD"/>
  </w:style>
  <w:style w:type="character" w:styleId="Heading8Char" w:customStyle="1">
    <w:name w:val="Heading 8 Char"/>
    <w:link w:val="Heading8"/>
    <w:semiHidden/>
    <w:rsid w:val="002B0832"/>
    <w:rPr>
      <w:rFonts w:ascii="Calibri" w:hAnsi="Calibri" w:eastAsia="Times New Roman" w:cs="Times New Roman"/>
      <w:i/>
      <w:iCs/>
      <w:sz w:val="24"/>
      <w:szCs w:val="24"/>
    </w:rPr>
  </w:style>
  <w:style w:type="character" w:styleId="FooterChar" w:customStyle="1">
    <w:name w:val="Footer Char"/>
    <w:link w:val="Footer"/>
    <w:uiPriority w:val="99"/>
    <w:rsid w:val="003A6D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D539D"/>
    <w:rPr>
      <w:rFonts w:ascii="Times New Roman" w:hAnsi="Times New Roman" w:cs="Times New Roman"/>
      <w:b/>
      <w:bCs/>
    </w:rPr>
  </w:style>
  <w:style w:type="character" w:styleId="CommentTextChar" w:customStyle="1">
    <w:name w:val="Comment Text Char"/>
    <w:link w:val="CommentText"/>
    <w:semiHidden/>
    <w:rsid w:val="009D539D"/>
    <w:rPr>
      <w:rFonts w:ascii="Arial" w:hAnsi="Arial" w:cs="Arial"/>
    </w:rPr>
  </w:style>
  <w:style w:type="character" w:styleId="CommentSubjectChar" w:customStyle="1">
    <w:name w:val="Comment Subject Char"/>
    <w:link w:val="CommentSubject"/>
    <w:rsid w:val="009D539D"/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9D539D"/>
    <w:pPr>
      <w:ind w:left="720"/>
    </w:pPr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rsid w:val="001E1E57"/>
    <w:rPr>
      <w:color w:val="0000FF"/>
      <w:u w:val="single"/>
    </w:rPr>
  </w:style>
  <w:style w:type="paragraph" w:styleId="SavillsFrontPageHeading2" w:customStyle="1">
    <w:name w:val="Savills Front Page Heading 2"/>
    <w:basedOn w:val="Normal"/>
    <w:rsid w:val="00615D9C"/>
    <w:pPr>
      <w:spacing w:line="252" w:lineRule="auto"/>
    </w:pPr>
    <w:rPr>
      <w:rFonts w:ascii="HelveticaNeueLT Std Med" w:hAnsi="HelveticaNeueLT Std Med" w:eastAsia="SimSun" w:cs="SimSun"/>
      <w:color w:val="FFFFFF"/>
      <w:sz w:val="29"/>
      <w:szCs w:val="29"/>
      <w:lang w:eastAsia="ja-JP"/>
    </w:rPr>
  </w:style>
  <w:style w:type="character" w:styleId="apple-converted-space" w:customStyle="1">
    <w:name w:val="apple-converted-space"/>
    <w:basedOn w:val="DefaultParagraphFont"/>
    <w:rsid w:val="0099302B"/>
  </w:style>
  <w:style w:type="table" w:styleId="TableGrid">
    <w:name w:val="Table Grid"/>
    <w:basedOn w:val="TableNormal"/>
    <w:rsid w:val="001062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1062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6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C79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238A"/>
    <w:pPr>
      <w:spacing w:before="100" w:beforeAutospacing="1" w:after="100" w:afterAutospacing="1"/>
    </w:pPr>
    <w:rPr>
      <w:rFonts w:eastAsia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github.com/constantlyTiTi/StockWatch" TargetMode="External" Id="R80ae71d09f884c52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ing-li-7a4b0270/" TargetMode="External"/><Relationship Id="rId2" Type="http://schemas.openxmlformats.org/officeDocument/2006/relationships/hyperlink" Target="https://github.com/constantlyTiTi" TargetMode="External"/><Relationship Id="rId1" Type="http://schemas.openxmlformats.org/officeDocument/2006/relationships/hyperlink" Target="mailto:mycentryting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ueda\Desktop\i3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places xmlns="bc250e8b-10d9-4790-8a06-0e768c97136f">(N/A)</Replaces>
    <Category xmlns="bc250e8b-10d9-4790-8a06-0e768c97136f">CORP</Category>
    <Document_x0020_Type xmlns="bc250e8b-10d9-4790-8a06-0e768c97136f">1.Policies</Document_x0020_Type>
    <FAO xmlns="bc250e8b-10d9-4790-8a06-0e768c97136f">
      <Value>HR</Value>
    </FAO>
    <CD_x0020_Number xmlns="bc250e8b-10d9-4790-8a06-0e768c97136f">POL-CORP-017 - CVs</CD_x0020_Number>
    <Effective_x0020_Date xmlns="bc250e8b-10d9-4790-8a06-0e768c97136f">2016-01-04T05:00:00+00:00</Effective_x0020_Date>
    <Status xmlns="bc250e8b-10d9-4790-8a06-0e768c97136f">Effective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B186262C9334AB787E251454C57EB" ma:contentTypeVersion="17" ma:contentTypeDescription="Create a new document." ma:contentTypeScope="" ma:versionID="5af1c5bc9584a8f17a842df20cab3079">
  <xsd:schema xmlns:xsd="http://www.w3.org/2001/XMLSchema" xmlns:xs="http://www.w3.org/2001/XMLSchema" xmlns:p="http://schemas.microsoft.com/office/2006/metadata/properties" xmlns:ns2="bc250e8b-10d9-4790-8a06-0e768c97136f" targetNamespace="http://schemas.microsoft.com/office/2006/metadata/properties" ma:root="true" ma:fieldsID="a0bdfa22ed9d1d3fdc8e925b58a871c0" ns2:_="">
    <xsd:import namespace="bc250e8b-10d9-4790-8a06-0e768c97136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FAO" minOccurs="0"/>
                <xsd:element ref="ns2:Replaces" minOccurs="0"/>
                <xsd:element ref="ns2:Document_x0020_Type" minOccurs="0"/>
                <xsd:element ref="ns2:CD_x0020_Number" minOccurs="0"/>
                <xsd:element ref="ns2:Effective_x0020_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50e8b-10d9-4790-8a06-0e768c97136f" elementFormDefault="qualified">
    <xsd:import namespace="http://schemas.microsoft.com/office/2006/documentManagement/types"/>
    <xsd:import namespace="http://schemas.microsoft.com/office/infopath/2007/PartnerControls"/>
    <xsd:element name="Category" ma:index="3" nillable="true" ma:displayName="Category" ma:default="(select one)" ma:format="Dropdown" ma:internalName="Category">
      <xsd:simpleType>
        <xsd:restriction base="dms:Choice">
          <xsd:enumeration value="(select one)"/>
          <xsd:enumeration value="CORP"/>
          <xsd:enumeration value="BUS"/>
          <xsd:enumeration value="CM"/>
          <xsd:enumeration value="CTSM"/>
          <xsd:enumeration value="CSV"/>
          <xsd:enumeration value="DM"/>
          <xsd:enumeration value="DMAP"/>
          <xsd:enumeration value="DOCM"/>
          <xsd:enumeration value="FAC"/>
          <xsd:enumeration value="FEAS"/>
          <xsd:enumeration value="FSP"/>
          <xsd:enumeration value="GMPR"/>
          <xsd:enumeration value="HR"/>
          <xsd:enumeration value="IT"/>
          <xsd:enumeration value="IRT"/>
          <xsd:enumeration value="LEG"/>
          <xsd:enumeration value="MEDA"/>
          <xsd:enumeration value="MEDW"/>
          <xsd:enumeration value="OQM"/>
          <xsd:enumeration value="PRR"/>
          <xsd:enumeration value="PHIV"/>
          <xsd:enumeration value="PM"/>
          <xsd:enumeration value="QUAL"/>
          <xsd:enumeration value="QRM"/>
          <xsd:enumeration value="RATR"/>
          <xsd:enumeration value="REGA"/>
          <xsd:enumeration value="SAFE"/>
          <xsd:enumeration value="STAT"/>
          <xsd:enumeration value="SSU"/>
        </xsd:restriction>
      </xsd:simpleType>
    </xsd:element>
    <xsd:element name="FAO" ma:index="4" nillable="true" ma:displayName="FAO (high-level)" ma:default="(select one)" ma:internalName="FAO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(select one)"/>
                    <xsd:enumeration value="BD"/>
                    <xsd:enumeration value="BT"/>
                    <xsd:enumeration value="FAC"/>
                    <xsd:enumeration value="FCI"/>
                    <xsd:enumeration value="FI"/>
                    <xsd:enumeration value="FSP"/>
                    <xsd:enumeration value="GCO"/>
                    <xsd:enumeration value="GDS"/>
                    <xsd:enumeration value="GPM"/>
                    <xsd:enumeration value="GRA"/>
                    <xsd:enumeration value="GSPV"/>
                    <xsd:enumeration value="GMPR"/>
                    <xsd:enumeration value="HR"/>
                    <xsd:enumeration value="IT"/>
                    <xsd:enumeration value="LEG"/>
                    <xsd:enumeration value="LRN"/>
                    <xsd:enumeration value="LS"/>
                    <xsd:enumeration value="MSA"/>
                    <xsd:enumeration value="OQM"/>
                    <xsd:enumeration value="QARC"/>
                  </xsd:restriction>
                </xsd:simpleType>
              </xsd:element>
            </xsd:sequence>
          </xsd:extension>
        </xsd:complexContent>
      </xsd:complexType>
    </xsd:element>
    <xsd:element name="Replaces" ma:index="5" nillable="true" ma:displayName="Replaces" ma:description="number-version of superseded document or &quot;(N/A)&quot;" ma:indexed="true" ma:internalName="Replaces">
      <xsd:simpleType>
        <xsd:restriction base="dms:Text">
          <xsd:maxLength value="30"/>
        </xsd:restriction>
      </xsd:simpleType>
    </xsd:element>
    <xsd:element name="Document_x0020_Type" ma:index="6" nillable="true" ma:displayName="Parent Doc Type" ma:format="RadioButtons" ma:internalName="Document_x0020_Type">
      <xsd:simpleType>
        <xsd:restriction base="dms:Choice">
          <xsd:enumeration value="1.Policies"/>
          <xsd:enumeration value="2.SOPs"/>
          <xsd:enumeration value="3.OGs"/>
        </xsd:restriction>
      </xsd:simpleType>
    </xsd:element>
    <xsd:element name="CD_x0020_Number" ma:index="7" nillable="true" ma:displayName="Group" ma:description="&lt;parent Policy/SOP/OG #&gt; - &lt;brief title&gt;&#10;(do not include the version)" ma:internalName="CD_x0020_Number">
      <xsd:simpleType>
        <xsd:restriction base="dms:Text">
          <xsd:maxLength value="255"/>
        </xsd:restriction>
      </xsd:simpleType>
    </xsd:element>
    <xsd:element name="Effective_x0020_Date" ma:index="8" nillable="true" ma:displayName="Effective Date" ma:format="DateOnly" ma:internalName="Effective_x0020_Date">
      <xsd:simpleType>
        <xsd:restriction base="dms:DateTime"/>
      </xsd:simpleType>
    </xsd:element>
    <xsd:element name="Status" ma:index="15" nillable="true" ma:displayName="Status" ma:default="Approved" ma:format="Dropdown" ma:internalName="Status">
      <xsd:simpleType>
        <xsd:restriction base="dms:Choice">
          <xsd:enumeration value="Approved"/>
          <xsd:enumeration value="Effect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1CA509-E17C-4031-B189-C48D12336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B5915-AABD-434E-A1BD-D3698D4A9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1410C2-839D-4B90-BB22-E24E54EBF67B}">
  <ds:schemaRefs>
    <ds:schemaRef ds:uri="http://schemas.microsoft.com/office/2006/metadata/properties"/>
    <ds:schemaRef ds:uri="http://schemas.microsoft.com/office/infopath/2007/PartnerControls"/>
    <ds:schemaRef ds:uri="bc250e8b-10d9-4790-8a06-0e768c97136f"/>
  </ds:schemaRefs>
</ds:datastoreItem>
</file>

<file path=customXml/itemProps4.xml><?xml version="1.0" encoding="utf-8"?>
<ds:datastoreItem xmlns:ds="http://schemas.openxmlformats.org/officeDocument/2006/customXml" ds:itemID="{D20B3791-A526-4399-8C3F-E520BFC1B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50e8b-10d9-4790-8a06-0e768c971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C:\Documents and Settings\krueda\Desktop\i3 CV template.dotx</ap:Template>
  <ap:Application>Microsoft Word for the web</ap:Application>
  <ap:DocSecurity>0</ap:DocSecurity>
  <ap:ScaleCrop>false</ap:ScaleCrop>
  <ap:Company>inVentiv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AD: CV Template</dc:title>
  <dc:creator>Celentano, Jeff</dc:creator>
  <lastModifiedBy>Ming Zhang</lastModifiedBy>
  <revision>9</revision>
  <lastPrinted>2022-05-04T03:26:00.0000000Z</lastPrinted>
  <dcterms:created xsi:type="dcterms:W3CDTF">2023-10-22T02:21:00.0000000Z</dcterms:created>
  <dcterms:modified xsi:type="dcterms:W3CDTF">2024-01-17T15:56:36.9467351Z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0x01010019CB186262C9334AB787E251454C57EB</vt:lpwstr>
  </property>
  <property fmtid="{D5CDD505-2E9C-101B-9397-08002B2CF9AE}" pid="4" name="Order">
    <vt:r8>257600</vt:r8>
  </property>
  <property fmtid="{D5CDD505-2E9C-101B-9397-08002B2CF9AE}" pid="5" name="PeopleInMedia">
    <vt:lpwstr/>
  </property>
  <property fmtid="{D5CDD505-2E9C-101B-9397-08002B2CF9AE}" pid="6" name="SFA(s)">
    <vt:lpwstr>;#ALL;#</vt:lpwstr>
  </property>
</Properties>
</file>